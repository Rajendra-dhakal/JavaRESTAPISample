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05E5A" w14:textId="60D179DF" w:rsidR="009A159C" w:rsidRPr="00F45AFE" w:rsidRDefault="009A159C" w:rsidP="003A63C3">
      <w:pPr>
        <w:jc w:val="center"/>
        <w:rPr>
          <w:rFonts w:asciiTheme="minorHAnsi" w:hAnsiTheme="minorHAnsi" w:cstheme="minorHAnsi"/>
          <w:i/>
          <w:sz w:val="28"/>
          <w:szCs w:val="28"/>
        </w:rPr>
      </w:pPr>
      <w:r w:rsidRPr="00F45AFE">
        <w:rPr>
          <w:rFonts w:asciiTheme="minorHAnsi" w:hAnsiTheme="minorHAnsi" w:cstheme="minorHAnsi"/>
          <w:i/>
          <w:sz w:val="28"/>
          <w:szCs w:val="28"/>
        </w:rPr>
        <w:t xml:space="preserve">Assignment </w:t>
      </w:r>
      <w:r w:rsidR="00912E7A" w:rsidRPr="00F45AFE">
        <w:rPr>
          <w:rFonts w:asciiTheme="minorHAnsi" w:hAnsiTheme="minorHAnsi" w:cstheme="minorHAnsi"/>
          <w:i/>
          <w:sz w:val="28"/>
          <w:szCs w:val="28"/>
        </w:rPr>
        <w:t>4</w:t>
      </w:r>
      <w:r w:rsidR="0074713D" w:rsidRPr="00F45AFE">
        <w:rPr>
          <w:rFonts w:asciiTheme="minorHAnsi" w:hAnsiTheme="minorHAnsi" w:cstheme="minorHAnsi"/>
          <w:i/>
          <w:sz w:val="28"/>
          <w:szCs w:val="28"/>
        </w:rPr>
        <w:t>(Group</w:t>
      </w:r>
      <w:r w:rsidR="00B2316A" w:rsidRPr="00F45AFE">
        <w:rPr>
          <w:rFonts w:asciiTheme="minorHAnsi" w:hAnsiTheme="minorHAnsi" w:cstheme="minorHAnsi"/>
          <w:i/>
          <w:sz w:val="28"/>
          <w:szCs w:val="28"/>
        </w:rPr>
        <w:t xml:space="preserve"> Assignment)</w:t>
      </w:r>
      <w:r w:rsidR="00A5227C" w:rsidRPr="00F45AFE">
        <w:rPr>
          <w:rFonts w:asciiTheme="minorHAnsi" w:hAnsiTheme="minorHAnsi" w:cstheme="minorHAnsi"/>
          <w:i/>
          <w:sz w:val="28"/>
          <w:szCs w:val="28"/>
        </w:rPr>
        <w:t xml:space="preserve"> </w:t>
      </w:r>
    </w:p>
    <w:p w14:paraId="3CA09257" w14:textId="77777777" w:rsidR="009A159C" w:rsidRPr="00F45AFE" w:rsidRDefault="0050393A" w:rsidP="003B6A75">
      <w:pPr>
        <w:jc w:val="center"/>
        <w:rPr>
          <w:rFonts w:asciiTheme="minorHAnsi" w:hAnsiTheme="minorHAnsi" w:cstheme="minorHAnsi"/>
          <w:i/>
          <w:sz w:val="28"/>
          <w:szCs w:val="28"/>
        </w:rPr>
      </w:pPr>
      <w:r w:rsidRPr="00F45AFE">
        <w:rPr>
          <w:rFonts w:asciiTheme="minorHAnsi" w:hAnsiTheme="minorHAnsi" w:cstheme="minorHAnsi"/>
          <w:i/>
          <w:sz w:val="28"/>
          <w:szCs w:val="28"/>
        </w:rPr>
        <w:t>Winter 2023</w:t>
      </w:r>
    </w:p>
    <w:p w14:paraId="771ADFCE" w14:textId="77777777" w:rsidR="00061926" w:rsidRPr="00F45AFE" w:rsidRDefault="00F044C8" w:rsidP="000E5198">
      <w:pPr>
        <w:jc w:val="center"/>
        <w:rPr>
          <w:rFonts w:asciiTheme="minorHAnsi" w:hAnsiTheme="minorHAnsi" w:cstheme="minorHAnsi"/>
          <w:i/>
          <w:sz w:val="28"/>
          <w:szCs w:val="28"/>
        </w:rPr>
      </w:pPr>
      <w:r w:rsidRPr="00F45AFE">
        <w:rPr>
          <w:rFonts w:asciiTheme="minorHAnsi" w:hAnsiTheme="minorHAnsi" w:cstheme="minorHAnsi"/>
          <w:i/>
          <w:sz w:val="28"/>
          <w:szCs w:val="28"/>
        </w:rPr>
        <w:t>Instructor: Faisal Khan</w:t>
      </w:r>
    </w:p>
    <w:p w14:paraId="5D08D79F" w14:textId="77777777" w:rsidR="00061926" w:rsidRPr="00F45AFE" w:rsidRDefault="00061926" w:rsidP="000E5198">
      <w:pPr>
        <w:jc w:val="center"/>
        <w:rPr>
          <w:rFonts w:asciiTheme="minorHAnsi" w:hAnsiTheme="minorHAnsi" w:cstheme="minorHAnsi"/>
          <w:i/>
          <w:sz w:val="28"/>
          <w:szCs w:val="28"/>
        </w:rPr>
      </w:pPr>
    </w:p>
    <w:p w14:paraId="3744DD48" w14:textId="77777777" w:rsidR="00061926" w:rsidRPr="00F45AFE" w:rsidRDefault="00061926" w:rsidP="000E5198">
      <w:pPr>
        <w:jc w:val="center"/>
        <w:rPr>
          <w:rFonts w:asciiTheme="minorHAnsi" w:hAnsiTheme="minorHAnsi" w:cstheme="minorHAnsi"/>
          <w:i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A63C3" w:rsidRPr="00F45AFE" w14:paraId="61DA3C44" w14:textId="77777777" w:rsidTr="001454BE">
        <w:tc>
          <w:tcPr>
            <w:tcW w:w="3116" w:type="dxa"/>
          </w:tcPr>
          <w:p w14:paraId="67E9E9EC" w14:textId="77777777" w:rsidR="003A63C3" w:rsidRPr="00F45AFE" w:rsidRDefault="003A63C3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 w:rsidRPr="00F45AFE">
              <w:rPr>
                <w:rFonts w:asciiTheme="minorHAnsi" w:hAnsiTheme="minorHAnsi" w:cstheme="minorHAnsi"/>
                <w:i/>
                <w:sz w:val="28"/>
                <w:szCs w:val="28"/>
              </w:rPr>
              <w:t>Name</w:t>
            </w:r>
          </w:p>
        </w:tc>
        <w:tc>
          <w:tcPr>
            <w:tcW w:w="3117" w:type="dxa"/>
          </w:tcPr>
          <w:p w14:paraId="13BFE99D" w14:textId="77777777" w:rsidR="003A63C3" w:rsidRPr="00F45AFE" w:rsidRDefault="003A63C3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 w:rsidRPr="00F45AFE">
              <w:rPr>
                <w:rFonts w:asciiTheme="minorHAnsi" w:hAnsiTheme="minorHAnsi" w:cstheme="minorHAnsi"/>
                <w:i/>
                <w:sz w:val="28"/>
                <w:szCs w:val="28"/>
              </w:rPr>
              <w:t>Student ID</w:t>
            </w:r>
          </w:p>
        </w:tc>
        <w:tc>
          <w:tcPr>
            <w:tcW w:w="3117" w:type="dxa"/>
          </w:tcPr>
          <w:p w14:paraId="4471EE92" w14:textId="77777777" w:rsidR="003A63C3" w:rsidRPr="00F45AFE" w:rsidRDefault="003A63C3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 w:rsidRPr="00F45AFE">
              <w:rPr>
                <w:rFonts w:asciiTheme="minorHAnsi" w:hAnsiTheme="minorHAnsi" w:cstheme="minorHAnsi"/>
                <w:i/>
                <w:sz w:val="28"/>
                <w:szCs w:val="28"/>
              </w:rPr>
              <w:t>Group#</w:t>
            </w:r>
          </w:p>
        </w:tc>
      </w:tr>
      <w:tr w:rsidR="003A63C3" w:rsidRPr="00F45AFE" w14:paraId="61409D7A" w14:textId="77777777" w:rsidTr="001454BE">
        <w:trPr>
          <w:trHeight w:val="377"/>
        </w:trPr>
        <w:tc>
          <w:tcPr>
            <w:tcW w:w="3116" w:type="dxa"/>
          </w:tcPr>
          <w:p w14:paraId="0C46E5C2" w14:textId="4DB77117" w:rsidR="003A63C3" w:rsidRPr="00F45AFE" w:rsidRDefault="00F45AFE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 w:rsidRPr="00F45AFE">
              <w:rPr>
                <w:rFonts w:asciiTheme="minorHAnsi" w:hAnsiTheme="minorHAnsi" w:cstheme="minorHAnsi"/>
                <w:i/>
                <w:sz w:val="28"/>
                <w:szCs w:val="28"/>
              </w:rPr>
              <w:t>Rajendra Prasad Dhakal</w:t>
            </w:r>
          </w:p>
        </w:tc>
        <w:tc>
          <w:tcPr>
            <w:tcW w:w="3117" w:type="dxa"/>
          </w:tcPr>
          <w:p w14:paraId="16E8E9EB" w14:textId="32DBF463" w:rsidR="003A63C3" w:rsidRPr="00F45AFE" w:rsidRDefault="00F45AFE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 w:rsidRPr="00F45AFE">
              <w:rPr>
                <w:rFonts w:asciiTheme="minorHAnsi" w:hAnsiTheme="minorHAnsi" w:cstheme="minorHAnsi"/>
                <w:i/>
                <w:sz w:val="28"/>
                <w:szCs w:val="28"/>
              </w:rPr>
              <w:t>C0853186</w:t>
            </w:r>
          </w:p>
        </w:tc>
        <w:tc>
          <w:tcPr>
            <w:tcW w:w="3117" w:type="dxa"/>
          </w:tcPr>
          <w:p w14:paraId="006296D2" w14:textId="77777777" w:rsidR="003A63C3" w:rsidRPr="00F45AFE" w:rsidRDefault="003A63C3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</w:p>
        </w:tc>
      </w:tr>
      <w:tr w:rsidR="003A63C3" w:rsidRPr="00F45AFE" w14:paraId="7AB23634" w14:textId="77777777" w:rsidTr="001454BE">
        <w:tc>
          <w:tcPr>
            <w:tcW w:w="3116" w:type="dxa"/>
          </w:tcPr>
          <w:p w14:paraId="06E62B17" w14:textId="62A81F68" w:rsidR="003A63C3" w:rsidRPr="00F45AFE" w:rsidRDefault="007433AC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proofErr w:type="spellStart"/>
            <w:r>
              <w:rPr>
                <w:rFonts w:asciiTheme="minorHAnsi" w:hAnsiTheme="minorHAnsi" w:cstheme="minorHAnsi"/>
                <w:i/>
                <w:sz w:val="28"/>
                <w:szCs w:val="28"/>
              </w:rPr>
              <w:t>Niku</w:t>
            </w:r>
            <w:proofErr w:type="spellEnd"/>
            <w:r>
              <w:rPr>
                <w:rFonts w:asciiTheme="minorHAnsi" w:hAnsiTheme="minorHAnsi" w:cstheme="minorHAnsi"/>
                <w:i/>
                <w:sz w:val="28"/>
                <w:szCs w:val="28"/>
              </w:rPr>
              <w:t xml:space="preserve"> Thapa</w:t>
            </w:r>
          </w:p>
        </w:tc>
        <w:tc>
          <w:tcPr>
            <w:tcW w:w="3117" w:type="dxa"/>
          </w:tcPr>
          <w:p w14:paraId="470FC415" w14:textId="35965862" w:rsidR="003A63C3" w:rsidRPr="00F45AFE" w:rsidRDefault="007433AC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i/>
                <w:sz w:val="28"/>
                <w:szCs w:val="28"/>
              </w:rPr>
              <w:t>C0842720</w:t>
            </w:r>
          </w:p>
        </w:tc>
        <w:tc>
          <w:tcPr>
            <w:tcW w:w="3117" w:type="dxa"/>
          </w:tcPr>
          <w:p w14:paraId="42E23258" w14:textId="77777777" w:rsidR="003A63C3" w:rsidRPr="00F45AFE" w:rsidRDefault="003A63C3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</w:p>
        </w:tc>
      </w:tr>
      <w:tr w:rsidR="009A159C" w:rsidRPr="00F45AFE" w14:paraId="78B0A348" w14:textId="77777777" w:rsidTr="001454BE">
        <w:tc>
          <w:tcPr>
            <w:tcW w:w="3116" w:type="dxa"/>
          </w:tcPr>
          <w:p w14:paraId="21D659BC" w14:textId="5AE03548" w:rsidR="009A159C" w:rsidRPr="00F45AFE" w:rsidRDefault="007433AC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i/>
                <w:sz w:val="28"/>
                <w:szCs w:val="28"/>
              </w:rPr>
              <w:t>Anmol Gurung</w:t>
            </w:r>
          </w:p>
        </w:tc>
        <w:tc>
          <w:tcPr>
            <w:tcW w:w="3117" w:type="dxa"/>
          </w:tcPr>
          <w:p w14:paraId="373D4A0E" w14:textId="10F9AB35" w:rsidR="009A159C" w:rsidRPr="00F45AFE" w:rsidRDefault="007433AC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i/>
                <w:sz w:val="28"/>
                <w:szCs w:val="28"/>
              </w:rPr>
              <w:t>C0842931</w:t>
            </w:r>
          </w:p>
        </w:tc>
        <w:tc>
          <w:tcPr>
            <w:tcW w:w="3117" w:type="dxa"/>
          </w:tcPr>
          <w:p w14:paraId="454EBCDF" w14:textId="77777777" w:rsidR="009A159C" w:rsidRPr="00F45AFE" w:rsidRDefault="009A159C" w:rsidP="008A490D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</w:p>
        </w:tc>
      </w:tr>
      <w:tr w:rsidR="007433AC" w:rsidRPr="00F45AFE" w14:paraId="09913B73" w14:textId="77777777" w:rsidTr="001454BE">
        <w:tc>
          <w:tcPr>
            <w:tcW w:w="3116" w:type="dxa"/>
          </w:tcPr>
          <w:p w14:paraId="2B74ED0E" w14:textId="545B3136" w:rsidR="007433AC" w:rsidRPr="00F45AFE" w:rsidRDefault="007433AC" w:rsidP="007433AC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 w:rsidRPr="00110A68">
              <w:rPr>
                <w:rFonts w:asciiTheme="minorHAnsi" w:hAnsiTheme="minorHAnsi" w:cstheme="minorHAnsi"/>
                <w:i/>
                <w:sz w:val="28"/>
                <w:szCs w:val="28"/>
              </w:rPr>
              <w:t>Mohammed Sohail Sajid</w:t>
            </w:r>
          </w:p>
        </w:tc>
        <w:tc>
          <w:tcPr>
            <w:tcW w:w="3117" w:type="dxa"/>
          </w:tcPr>
          <w:p w14:paraId="3FB6FB24" w14:textId="497BD6BC" w:rsidR="007433AC" w:rsidRPr="00F45AFE" w:rsidRDefault="007433AC" w:rsidP="007433AC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 w:rsidRPr="00110A68">
              <w:rPr>
                <w:rFonts w:asciiTheme="minorHAnsi" w:hAnsiTheme="minorHAnsi" w:cstheme="minorHAnsi"/>
                <w:i/>
                <w:sz w:val="28"/>
                <w:szCs w:val="28"/>
              </w:rPr>
              <w:t>C0850557</w:t>
            </w:r>
          </w:p>
        </w:tc>
        <w:tc>
          <w:tcPr>
            <w:tcW w:w="3117" w:type="dxa"/>
          </w:tcPr>
          <w:p w14:paraId="69CD71BC" w14:textId="77777777" w:rsidR="007433AC" w:rsidRPr="00F45AFE" w:rsidRDefault="007433AC" w:rsidP="007433AC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</w:p>
        </w:tc>
      </w:tr>
      <w:tr w:rsidR="007433AC" w:rsidRPr="00F45AFE" w14:paraId="7A5C9FCA" w14:textId="77777777" w:rsidTr="001454BE">
        <w:tc>
          <w:tcPr>
            <w:tcW w:w="3116" w:type="dxa"/>
          </w:tcPr>
          <w:p w14:paraId="23A271D0" w14:textId="2EE9B647" w:rsidR="007433AC" w:rsidRPr="00F45AFE" w:rsidRDefault="007433AC" w:rsidP="007433AC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proofErr w:type="spellStart"/>
            <w:r w:rsidRPr="00110A68">
              <w:rPr>
                <w:rFonts w:asciiTheme="minorHAnsi" w:hAnsiTheme="minorHAnsi" w:cstheme="minorHAnsi"/>
                <w:i/>
                <w:sz w:val="28"/>
                <w:szCs w:val="28"/>
              </w:rPr>
              <w:t>Ghazaleh</w:t>
            </w:r>
            <w:proofErr w:type="spellEnd"/>
            <w:r w:rsidRPr="00110A68">
              <w:rPr>
                <w:rFonts w:asciiTheme="minorHAnsi" w:hAnsiTheme="minorHAnsi" w:cstheme="minorHAnsi"/>
                <w:i/>
                <w:sz w:val="28"/>
                <w:szCs w:val="28"/>
              </w:rPr>
              <w:t xml:space="preserve"> </w:t>
            </w:r>
            <w:proofErr w:type="spellStart"/>
            <w:r w:rsidRPr="00110A68">
              <w:rPr>
                <w:rFonts w:asciiTheme="minorHAnsi" w:hAnsiTheme="minorHAnsi" w:cstheme="minorHAnsi"/>
                <w:i/>
                <w:sz w:val="28"/>
                <w:szCs w:val="28"/>
              </w:rPr>
              <w:t>Dallal</w:t>
            </w:r>
            <w:proofErr w:type="spellEnd"/>
            <w:r w:rsidRPr="00110A68">
              <w:rPr>
                <w:rFonts w:asciiTheme="minorHAnsi" w:hAnsiTheme="minorHAnsi" w:cstheme="minorHAnsi"/>
                <w:i/>
                <w:sz w:val="28"/>
                <w:szCs w:val="28"/>
              </w:rPr>
              <w:t xml:space="preserve"> </w:t>
            </w:r>
            <w:proofErr w:type="spellStart"/>
            <w:r w:rsidRPr="00110A68">
              <w:rPr>
                <w:rFonts w:asciiTheme="minorHAnsi" w:hAnsiTheme="minorHAnsi" w:cstheme="minorHAnsi"/>
                <w:i/>
                <w:sz w:val="28"/>
                <w:szCs w:val="28"/>
              </w:rPr>
              <w:t>Esfahani</w:t>
            </w:r>
            <w:proofErr w:type="spellEnd"/>
          </w:p>
        </w:tc>
        <w:tc>
          <w:tcPr>
            <w:tcW w:w="3117" w:type="dxa"/>
          </w:tcPr>
          <w:p w14:paraId="29F4F388" w14:textId="57027C50" w:rsidR="007433AC" w:rsidRPr="00F45AFE" w:rsidRDefault="007433AC" w:rsidP="007433AC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  <w:r w:rsidRPr="00110A68">
              <w:rPr>
                <w:rFonts w:asciiTheme="minorHAnsi" w:hAnsiTheme="minorHAnsi" w:cstheme="minorHAnsi"/>
                <w:i/>
                <w:sz w:val="28"/>
                <w:szCs w:val="28"/>
              </w:rPr>
              <w:t>C0819544</w:t>
            </w:r>
          </w:p>
        </w:tc>
        <w:tc>
          <w:tcPr>
            <w:tcW w:w="3117" w:type="dxa"/>
          </w:tcPr>
          <w:p w14:paraId="352F8060" w14:textId="77777777" w:rsidR="007433AC" w:rsidRPr="00F45AFE" w:rsidRDefault="007433AC" w:rsidP="007433AC">
            <w:pPr>
              <w:spacing w:after="480"/>
              <w:jc w:val="center"/>
              <w:rPr>
                <w:rFonts w:asciiTheme="minorHAnsi" w:hAnsiTheme="minorHAnsi" w:cstheme="minorHAnsi"/>
                <w:i/>
                <w:sz w:val="28"/>
                <w:szCs w:val="28"/>
              </w:rPr>
            </w:pPr>
          </w:p>
        </w:tc>
      </w:tr>
    </w:tbl>
    <w:p w14:paraId="4E6AFC12" w14:textId="77777777" w:rsidR="00B642AA" w:rsidRPr="00F45AFE" w:rsidRDefault="00B642AA" w:rsidP="008A490D">
      <w:pPr>
        <w:spacing w:after="120"/>
        <w:rPr>
          <w:rFonts w:asciiTheme="minorHAnsi" w:hAnsiTheme="minorHAnsi" w:cstheme="minorHAnsi"/>
          <w:b/>
        </w:rPr>
      </w:pPr>
    </w:p>
    <w:p w14:paraId="795529C2" w14:textId="77777777" w:rsidR="00C93470" w:rsidRPr="00F45AFE" w:rsidRDefault="00C93470" w:rsidP="008A490D">
      <w:pPr>
        <w:rPr>
          <w:rFonts w:asciiTheme="minorHAnsi" w:eastAsia="Times New Roman" w:hAnsiTheme="minorHAnsi" w:cstheme="minorHAnsi"/>
          <w:b/>
          <w:color w:val="222222"/>
          <w:sz w:val="28"/>
          <w:szCs w:val="21"/>
          <w:lang w:eastAsia="en-CA"/>
        </w:rPr>
      </w:pPr>
    </w:p>
    <w:p w14:paraId="532FF4E8" w14:textId="77777777" w:rsidR="009A159C" w:rsidRPr="00F45AFE" w:rsidRDefault="009A159C" w:rsidP="00C30DAA">
      <w:pPr>
        <w:tabs>
          <w:tab w:val="left" w:pos="3210"/>
        </w:tabs>
        <w:rPr>
          <w:rFonts w:asciiTheme="minorHAnsi" w:hAnsiTheme="minorHAnsi" w:cstheme="minorHAnsi"/>
          <w:i/>
        </w:rPr>
      </w:pPr>
    </w:p>
    <w:p w14:paraId="71D344D1" w14:textId="77777777" w:rsidR="002C3660" w:rsidRPr="00F45AFE" w:rsidRDefault="002C3660" w:rsidP="002C3660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sz w:val="26"/>
          <w:szCs w:val="26"/>
        </w:rPr>
        <w:t>1-Use Documentation Comments where needed and use Javadoc to create HTML files for documentation.</w:t>
      </w:r>
    </w:p>
    <w:p w14:paraId="5103EC47" w14:textId="77777777" w:rsidR="00A04B8E" w:rsidRPr="00F45AFE" w:rsidRDefault="00A04B8E" w:rsidP="002C3660">
      <w:pPr>
        <w:rPr>
          <w:rFonts w:asciiTheme="minorHAnsi" w:hAnsiTheme="minorHAnsi" w:cstheme="minorHAnsi"/>
          <w:sz w:val="26"/>
          <w:szCs w:val="26"/>
        </w:rPr>
      </w:pPr>
    </w:p>
    <w:p w14:paraId="1E8C3E6E" w14:textId="77777777" w:rsidR="00A04B8E" w:rsidRPr="00F45AFE" w:rsidRDefault="00A04B8E" w:rsidP="00A04B8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sz w:val="26"/>
          <w:szCs w:val="26"/>
        </w:rPr>
        <w:t xml:space="preserve">2-In your project </w:t>
      </w:r>
      <w:proofErr w:type="spellStart"/>
      <w:r w:rsidRPr="00F45AFE">
        <w:rPr>
          <w:rFonts w:asciiTheme="minorHAnsi" w:hAnsiTheme="minorHAnsi" w:cstheme="minorHAnsi"/>
          <w:sz w:val="26"/>
          <w:szCs w:val="26"/>
        </w:rPr>
        <w:t>src</w:t>
      </w:r>
      <w:proofErr w:type="spellEnd"/>
      <w:r w:rsidRPr="00F45AFE">
        <w:rPr>
          <w:rFonts w:asciiTheme="minorHAnsi" w:hAnsiTheme="minorHAnsi" w:cstheme="minorHAnsi"/>
          <w:sz w:val="26"/>
          <w:szCs w:val="26"/>
        </w:rPr>
        <w:t xml:space="preserve"> folder  add this word document with all your group members names and paste the screen shots of your output after each question.</w:t>
      </w:r>
    </w:p>
    <w:p w14:paraId="0543C540" w14:textId="77777777" w:rsidR="00A04B8E" w:rsidRPr="00F45AFE" w:rsidRDefault="00A04B8E" w:rsidP="002C3660">
      <w:pPr>
        <w:rPr>
          <w:rFonts w:asciiTheme="minorHAnsi" w:hAnsiTheme="minorHAnsi" w:cstheme="minorHAnsi"/>
          <w:sz w:val="26"/>
          <w:szCs w:val="26"/>
        </w:rPr>
      </w:pPr>
    </w:p>
    <w:p w14:paraId="13F2E013" w14:textId="77777777" w:rsidR="002C3660" w:rsidRPr="00F45AFE" w:rsidRDefault="002C3660" w:rsidP="002C3660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sz w:val="26"/>
          <w:szCs w:val="26"/>
        </w:rPr>
        <w:t>2-Right Click on your Project Folder in Eclipse, Copy Option is available. Create a copy of the Project and upload the zipped folder  using Moodle.</w:t>
      </w:r>
    </w:p>
    <w:p w14:paraId="678AF8BD" w14:textId="77777777" w:rsidR="006C17BF" w:rsidRPr="00F45AFE" w:rsidRDefault="006C17BF" w:rsidP="002C3660">
      <w:pPr>
        <w:rPr>
          <w:rFonts w:asciiTheme="minorHAnsi" w:hAnsiTheme="minorHAnsi" w:cstheme="minorHAnsi"/>
          <w:sz w:val="26"/>
          <w:szCs w:val="26"/>
        </w:rPr>
      </w:pPr>
    </w:p>
    <w:p w14:paraId="59756192" w14:textId="77777777" w:rsidR="006C17BF" w:rsidRPr="00F45AFE" w:rsidRDefault="006C17BF" w:rsidP="002C3660">
      <w:pPr>
        <w:rPr>
          <w:rFonts w:asciiTheme="minorHAnsi" w:hAnsiTheme="minorHAnsi" w:cstheme="minorHAnsi"/>
          <w:sz w:val="26"/>
          <w:szCs w:val="26"/>
        </w:rPr>
      </w:pPr>
    </w:p>
    <w:p w14:paraId="072D01FF" w14:textId="77777777" w:rsidR="008A490D" w:rsidRPr="00F45AFE" w:rsidRDefault="008A490D" w:rsidP="008A490D">
      <w:pPr>
        <w:rPr>
          <w:rFonts w:asciiTheme="minorHAnsi" w:hAnsiTheme="minorHAnsi" w:cstheme="minorHAnsi"/>
          <w:sz w:val="26"/>
          <w:szCs w:val="26"/>
        </w:rPr>
      </w:pPr>
    </w:p>
    <w:p w14:paraId="64B252F3" w14:textId="77777777" w:rsidR="008912E9" w:rsidRPr="00F45AFE" w:rsidRDefault="008912E9" w:rsidP="00194441">
      <w:pPr>
        <w:rPr>
          <w:rFonts w:asciiTheme="minorHAnsi" w:hAnsiTheme="minorHAnsi" w:cstheme="minorHAnsi"/>
          <w:sz w:val="26"/>
          <w:szCs w:val="26"/>
        </w:rPr>
      </w:pPr>
    </w:p>
    <w:p w14:paraId="2E0B78F4" w14:textId="4E469C90" w:rsidR="00A955DF" w:rsidRPr="00F45AFE" w:rsidRDefault="00A955DF" w:rsidP="00A955DF">
      <w:pPr>
        <w:shd w:val="clear" w:color="auto" w:fill="FFFFFF"/>
        <w:spacing w:after="100" w:afterAutospacing="1"/>
        <w:jc w:val="center"/>
        <w:rPr>
          <w:rFonts w:asciiTheme="minorHAnsi" w:eastAsia="Times New Roman" w:hAnsiTheme="minorHAnsi" w:cstheme="minorHAnsi"/>
          <w:color w:val="000000"/>
          <w:lang w:eastAsia="en-CA"/>
        </w:rPr>
      </w:pPr>
    </w:p>
    <w:p w14:paraId="092BEBB5" w14:textId="77777777" w:rsidR="00E11A1E" w:rsidRPr="00F45AFE" w:rsidRDefault="00E11A1E" w:rsidP="003B6A75">
      <w:pPr>
        <w:pStyle w:val="ListParagraph"/>
        <w:rPr>
          <w:rFonts w:asciiTheme="minorHAnsi" w:hAnsiTheme="minorHAnsi" w:cstheme="minorHAnsi"/>
          <w:sz w:val="26"/>
          <w:szCs w:val="26"/>
        </w:rPr>
      </w:pPr>
    </w:p>
    <w:p w14:paraId="74FE21AB" w14:textId="77777777" w:rsidR="00732B5E" w:rsidRPr="00F45AFE" w:rsidRDefault="00732B5E" w:rsidP="00732B5E">
      <w:pPr>
        <w:rPr>
          <w:rFonts w:asciiTheme="minorHAnsi" w:hAnsiTheme="minorHAnsi" w:cstheme="minorHAnsi"/>
          <w:sz w:val="26"/>
          <w:szCs w:val="26"/>
        </w:rPr>
      </w:pPr>
    </w:p>
    <w:p w14:paraId="0166B82A" w14:textId="77777777" w:rsidR="00F923CE" w:rsidRPr="00F45AFE" w:rsidRDefault="00F923CE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</w:rPr>
        <w:t xml:space="preserve">Create a Rest API Resource named Book for an online </w:t>
      </w:r>
      <w:proofErr w:type="spellStart"/>
      <w:r w:rsidRPr="00F45AFE">
        <w:rPr>
          <w:rFonts w:asciiTheme="minorHAnsi" w:hAnsiTheme="minorHAnsi" w:cstheme="minorHAnsi"/>
        </w:rPr>
        <w:t>Library.You</w:t>
      </w:r>
      <w:proofErr w:type="spellEnd"/>
      <w:r w:rsidRPr="00F45AFE">
        <w:rPr>
          <w:rFonts w:asciiTheme="minorHAnsi" w:hAnsiTheme="minorHAnsi" w:cstheme="minorHAnsi"/>
        </w:rPr>
        <w:t xml:space="preserve"> should be able to perform all the Crud Operations using the URLS like Inserting Book ,display</w:t>
      </w:r>
    </w:p>
    <w:p w14:paraId="5CB3E737" w14:textId="77777777" w:rsidR="00F923CE" w:rsidRPr="00F45AFE" w:rsidRDefault="00F923CE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</w:rPr>
        <w:t xml:space="preserve">All </w:t>
      </w:r>
      <w:proofErr w:type="gramStart"/>
      <w:r w:rsidRPr="00F45AFE">
        <w:rPr>
          <w:rFonts w:asciiTheme="minorHAnsi" w:hAnsiTheme="minorHAnsi" w:cstheme="minorHAnsi"/>
        </w:rPr>
        <w:t>books ,show</w:t>
      </w:r>
      <w:proofErr w:type="gramEnd"/>
      <w:r w:rsidRPr="00F45AFE">
        <w:rPr>
          <w:rFonts w:asciiTheme="minorHAnsi" w:hAnsiTheme="minorHAnsi" w:cstheme="minorHAnsi"/>
        </w:rPr>
        <w:t xml:space="preserve"> a specific book based on </w:t>
      </w:r>
      <w:proofErr w:type="spellStart"/>
      <w:r w:rsidRPr="00F45AFE">
        <w:rPr>
          <w:rFonts w:asciiTheme="minorHAnsi" w:hAnsiTheme="minorHAnsi" w:cstheme="minorHAnsi"/>
        </w:rPr>
        <w:t>id,update</w:t>
      </w:r>
      <w:proofErr w:type="spellEnd"/>
      <w:r w:rsidRPr="00F45AFE">
        <w:rPr>
          <w:rFonts w:asciiTheme="minorHAnsi" w:hAnsiTheme="minorHAnsi" w:cstheme="minorHAnsi"/>
        </w:rPr>
        <w:t xml:space="preserve"> and delete a Book .Your</w:t>
      </w:r>
    </w:p>
    <w:p w14:paraId="7CBA1F84" w14:textId="77777777" w:rsidR="00F923CE" w:rsidRPr="00F45AFE" w:rsidRDefault="00F923CE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</w:rPr>
        <w:t xml:space="preserve">Model Class Book may have fields like </w:t>
      </w:r>
      <w:proofErr w:type="gramStart"/>
      <w:r w:rsidRPr="00F45AFE">
        <w:rPr>
          <w:rFonts w:asciiTheme="minorHAnsi" w:hAnsiTheme="minorHAnsi" w:cstheme="minorHAnsi"/>
        </w:rPr>
        <w:t>id ,</w:t>
      </w:r>
      <w:proofErr w:type="gramEnd"/>
      <w:r w:rsidRPr="00F45AFE">
        <w:rPr>
          <w:rFonts w:asciiTheme="minorHAnsi" w:hAnsiTheme="minorHAnsi" w:cstheme="minorHAnsi"/>
        </w:rPr>
        <w:t xml:space="preserve"> name ,author</w:t>
      </w:r>
    </w:p>
    <w:p w14:paraId="0B57FDE6" w14:textId="53B53311" w:rsidR="00F923CE" w:rsidRPr="00F45AFE" w:rsidRDefault="00F923CE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  <w:proofErr w:type="gramStart"/>
      <w:r w:rsidRPr="00F45AFE">
        <w:rPr>
          <w:rFonts w:asciiTheme="minorHAnsi" w:hAnsiTheme="minorHAnsi" w:cstheme="minorHAnsi"/>
        </w:rPr>
        <w:t>,price</w:t>
      </w:r>
      <w:proofErr w:type="gramEnd"/>
      <w:r w:rsidRPr="00F45AFE">
        <w:rPr>
          <w:rFonts w:asciiTheme="minorHAnsi" w:hAnsiTheme="minorHAnsi" w:cstheme="minorHAnsi"/>
        </w:rPr>
        <w:t xml:space="preserve"> </w:t>
      </w:r>
      <w:r w:rsidR="00B22540" w:rsidRPr="00F45AFE">
        <w:rPr>
          <w:rFonts w:asciiTheme="minorHAnsi" w:hAnsiTheme="minorHAnsi" w:cstheme="minorHAnsi"/>
        </w:rPr>
        <w:t>,</w:t>
      </w:r>
      <w:r w:rsidRPr="00F45AFE">
        <w:rPr>
          <w:rFonts w:asciiTheme="minorHAnsi" w:hAnsiTheme="minorHAnsi" w:cstheme="minorHAnsi"/>
        </w:rPr>
        <w:t xml:space="preserve"> </w:t>
      </w:r>
      <w:r w:rsidRPr="00F45AFE">
        <w:rPr>
          <w:rFonts w:asciiTheme="minorHAnsi" w:hAnsiTheme="minorHAnsi" w:cstheme="minorHAnsi"/>
          <w:color w:val="202124"/>
          <w:shd w:val="clear" w:color="auto" w:fill="FFFFFF"/>
        </w:rPr>
        <w:t>genre</w:t>
      </w:r>
      <w:r w:rsidR="00B22540"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 and publishing date</w:t>
      </w:r>
      <w:r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 .</w:t>
      </w:r>
    </w:p>
    <w:p w14:paraId="49B4063E" w14:textId="77777777" w:rsidR="00F923CE" w:rsidRPr="00F45AFE" w:rsidRDefault="00F923CE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1A606060" w14:textId="593C75D7" w:rsidR="00F923CE" w:rsidRPr="00F45AFE" w:rsidRDefault="00F923CE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  <w:r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Use Postman tool for testing this Rest </w:t>
      </w:r>
      <w:r w:rsidR="00A15F14" w:rsidRPr="00F45AFE">
        <w:rPr>
          <w:rFonts w:asciiTheme="minorHAnsi" w:hAnsiTheme="minorHAnsi" w:cstheme="minorHAnsi"/>
          <w:color w:val="202124"/>
          <w:shd w:val="clear" w:color="auto" w:fill="FFFFFF"/>
        </w:rPr>
        <w:t>API</w:t>
      </w:r>
      <w:r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 and test the URLs for method calls.</w:t>
      </w:r>
    </w:p>
    <w:p w14:paraId="7E5E1345" w14:textId="77777777" w:rsidR="00F923CE" w:rsidRPr="00F45AFE" w:rsidRDefault="00F923CE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7A163A72" w14:textId="094746FD" w:rsidR="00F923CE" w:rsidRPr="00F45AFE" w:rsidRDefault="00F923CE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  <w:r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Creating </w:t>
      </w:r>
      <w:r w:rsidR="00A15F14"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a </w:t>
      </w:r>
      <w:r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database with table </w:t>
      </w:r>
      <w:proofErr w:type="gramStart"/>
      <w:r w:rsidRPr="00F45AFE">
        <w:rPr>
          <w:rFonts w:asciiTheme="minorHAnsi" w:hAnsiTheme="minorHAnsi" w:cstheme="minorHAnsi"/>
          <w:color w:val="202124"/>
          <w:shd w:val="clear" w:color="auto" w:fill="FFFFFF"/>
        </w:rPr>
        <w:t>Book  .</w:t>
      </w:r>
      <w:proofErr w:type="gramEnd"/>
      <w:r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                                                              10 marks</w:t>
      </w:r>
    </w:p>
    <w:p w14:paraId="41CD1556" w14:textId="0A3D902E" w:rsidR="00F923CE" w:rsidRPr="00F45AFE" w:rsidRDefault="00F923CE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76D0E722" w14:textId="7905FDD5" w:rsidR="00E13EF4" w:rsidRPr="00F45AFE" w:rsidRDefault="00E13EF4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  <w:r w:rsidRPr="00F45AFE">
        <w:rPr>
          <w:rFonts w:asciiTheme="minorHAnsi" w:hAnsiTheme="minorHAnsi" w:cstheme="minorHAnsi"/>
          <w:noProof/>
          <w:color w:val="202124"/>
          <w:shd w:val="clear" w:color="auto" w:fill="FFFFFF"/>
        </w:rPr>
        <w:drawing>
          <wp:inline distT="0" distB="0" distL="0" distR="0" wp14:anchorId="6FD4677B" wp14:editId="6B462805">
            <wp:extent cx="5943600" cy="3837940"/>
            <wp:effectExtent l="0" t="0" r="0" b="0"/>
            <wp:docPr id="141995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55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DE18" w14:textId="5B403986" w:rsidR="00263E4B" w:rsidRPr="00F45AFE" w:rsidRDefault="00263E4B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49EBBECB" w14:textId="6E56A1D2" w:rsidR="00263E4B" w:rsidRPr="00F45AFE" w:rsidRDefault="00263E4B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  <w:r w:rsidRPr="00F45AFE">
        <w:rPr>
          <w:rFonts w:asciiTheme="minorHAnsi" w:hAnsiTheme="minorHAnsi" w:cstheme="minorHAnsi"/>
          <w:noProof/>
          <w:color w:val="202124"/>
          <w:shd w:val="clear" w:color="auto" w:fill="FFFFFF"/>
        </w:rPr>
        <w:drawing>
          <wp:inline distT="0" distB="0" distL="0" distR="0" wp14:anchorId="0C8AD68D" wp14:editId="5A6999A6">
            <wp:extent cx="5943600" cy="2552065"/>
            <wp:effectExtent l="0" t="0" r="0" b="635"/>
            <wp:docPr id="42526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618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26FD" w14:textId="088571C4" w:rsidR="00E13EF4" w:rsidRDefault="00E13EF4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026A1651" w14:textId="3AE6D80D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44FB2E29" w14:textId="7326B7A7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2F607CED" w14:textId="23A5624C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1AB8BB0E" w14:textId="3BECB977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0393D89C" w14:textId="59E98BFF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6FAC9FBC" w14:textId="4C78D0EE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51F40803" w14:textId="19E434DB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62CC8043" w14:textId="5A6167D9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65D9E40B" w14:textId="730E6FA1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0BDD7A70" w14:textId="4AAED368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2FF129E1" w14:textId="51E06232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2824009E" w14:textId="083868D2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7719F556" w14:textId="39E5D529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412F558B" w14:textId="4FF1928E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0190425B" w14:textId="164E5EB3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5793B100" w14:textId="57FA2647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329B48B6" w14:textId="0A413C92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03BD6756" w14:textId="14320DDC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5F4A6C90" w14:textId="4533C0A1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6D71C50A" w14:textId="40A107B2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7CB10343" w14:textId="2DD72C1C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32C3F0EF" w14:textId="21FED499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482EA7E8" w14:textId="40EC3D35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41F4F07F" w14:textId="6CBB1499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601210F7" w14:textId="3021B66A" w:rsidR="000E2521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185FBC74" w14:textId="77777777" w:rsidR="000E2521" w:rsidRPr="00F45AFE" w:rsidRDefault="000E2521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73B849B3" w14:textId="64F09F13" w:rsidR="00F923CE" w:rsidRPr="00F45AFE" w:rsidRDefault="00F923CE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  <w:r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Creating Model Class </w:t>
      </w:r>
      <w:proofErr w:type="gramStart"/>
      <w:r w:rsidRPr="00F45AFE">
        <w:rPr>
          <w:rFonts w:asciiTheme="minorHAnsi" w:hAnsiTheme="minorHAnsi" w:cstheme="minorHAnsi"/>
          <w:color w:val="202124"/>
          <w:shd w:val="clear" w:color="auto" w:fill="FFFFFF"/>
        </w:rPr>
        <w:t>Book .</w:t>
      </w:r>
      <w:proofErr w:type="gramEnd"/>
      <w:r w:rsidRPr="00F45AFE">
        <w:rPr>
          <w:rFonts w:asciiTheme="minorHAnsi" w:hAnsiTheme="minorHAnsi" w:cstheme="minorHAnsi"/>
          <w:color w:val="202124"/>
          <w:shd w:val="clear" w:color="auto" w:fill="FFFFFF"/>
        </w:rPr>
        <w:t xml:space="preserve">                                                                          10 marks</w:t>
      </w:r>
    </w:p>
    <w:p w14:paraId="7E137EBB" w14:textId="7FF05061" w:rsidR="00C67756" w:rsidRPr="00F45AFE" w:rsidRDefault="00C67756" w:rsidP="00F923CE">
      <w:pPr>
        <w:rPr>
          <w:rFonts w:asciiTheme="minorHAnsi" w:hAnsiTheme="minorHAnsi" w:cstheme="minorHAnsi"/>
          <w:color w:val="202124"/>
          <w:shd w:val="clear" w:color="auto" w:fill="FFFFFF"/>
        </w:rPr>
      </w:pPr>
    </w:p>
    <w:p w14:paraId="4148A907" w14:textId="62104278" w:rsidR="00C67756" w:rsidRPr="00F45AFE" w:rsidRDefault="008B3850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6CEA3EB6" wp14:editId="7FA7E1A0">
            <wp:extent cx="5943600" cy="3343275"/>
            <wp:effectExtent l="0" t="0" r="0" b="9525"/>
            <wp:docPr id="56793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45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ED7B" w14:textId="4AED5323" w:rsidR="00471DA4" w:rsidRPr="00F45AFE" w:rsidRDefault="00471DA4" w:rsidP="00F923CE">
      <w:pPr>
        <w:rPr>
          <w:rFonts w:asciiTheme="minorHAnsi" w:hAnsiTheme="minorHAnsi" w:cstheme="minorHAnsi"/>
          <w:sz w:val="26"/>
          <w:szCs w:val="26"/>
        </w:rPr>
      </w:pPr>
    </w:p>
    <w:p w14:paraId="0D9B3C2F" w14:textId="05E15694" w:rsidR="00471DA4" w:rsidRPr="00F45AFE" w:rsidRDefault="001B208D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30C31401" wp14:editId="65B490F7">
            <wp:extent cx="5943600" cy="3343275"/>
            <wp:effectExtent l="0" t="0" r="0" b="9525"/>
            <wp:docPr id="161445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7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4079" w14:textId="77777777" w:rsidR="00F923CE" w:rsidRPr="00F45AFE" w:rsidRDefault="00F923CE" w:rsidP="00F923CE">
      <w:pPr>
        <w:rPr>
          <w:rFonts w:asciiTheme="minorHAnsi" w:hAnsiTheme="minorHAnsi" w:cstheme="minorHAnsi"/>
          <w:sz w:val="26"/>
          <w:szCs w:val="26"/>
        </w:rPr>
      </w:pPr>
    </w:p>
    <w:p w14:paraId="3EE66A41" w14:textId="0421633F" w:rsidR="00F923CE" w:rsidRPr="00F45AFE" w:rsidRDefault="00F923CE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</w:rPr>
        <w:t xml:space="preserve">Creating </w:t>
      </w:r>
      <w:proofErr w:type="spellStart"/>
      <w:r w:rsidRPr="00F45AFE">
        <w:rPr>
          <w:rFonts w:asciiTheme="minorHAnsi" w:hAnsiTheme="minorHAnsi" w:cstheme="minorHAnsi"/>
        </w:rPr>
        <w:t>dao</w:t>
      </w:r>
      <w:proofErr w:type="spellEnd"/>
      <w:r w:rsidRPr="00F45AFE">
        <w:rPr>
          <w:rFonts w:asciiTheme="minorHAnsi" w:hAnsiTheme="minorHAnsi" w:cstheme="minorHAnsi"/>
        </w:rPr>
        <w:t xml:space="preserve"> class with all methods for Crud Operations.                              30 marks</w:t>
      </w:r>
    </w:p>
    <w:p w14:paraId="0FE9136C" w14:textId="7B9ADE2A" w:rsidR="00895D49" w:rsidRPr="00F45AFE" w:rsidRDefault="00895D49" w:rsidP="00F923CE">
      <w:pPr>
        <w:rPr>
          <w:rFonts w:asciiTheme="minorHAnsi" w:hAnsiTheme="minorHAnsi" w:cstheme="minorHAnsi"/>
        </w:rPr>
      </w:pPr>
    </w:p>
    <w:p w14:paraId="7F49D97B" w14:textId="5ACB0E19" w:rsidR="00895D49" w:rsidRPr="00F45AFE" w:rsidRDefault="00A70F40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  <w:noProof/>
        </w:rPr>
        <w:drawing>
          <wp:inline distT="0" distB="0" distL="0" distR="0" wp14:anchorId="3B708F2A" wp14:editId="03E7483D">
            <wp:extent cx="5943600" cy="3343275"/>
            <wp:effectExtent l="0" t="0" r="0" b="9525"/>
            <wp:docPr id="84555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512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A8ED" w14:textId="0AA56FC2" w:rsidR="00A70F40" w:rsidRPr="00F45AFE" w:rsidRDefault="00A70F40" w:rsidP="00F923CE">
      <w:pPr>
        <w:rPr>
          <w:rFonts w:asciiTheme="minorHAnsi" w:hAnsiTheme="minorHAnsi" w:cstheme="minorHAnsi"/>
        </w:rPr>
      </w:pPr>
    </w:p>
    <w:p w14:paraId="07BD08EC" w14:textId="08F32A24" w:rsidR="00A70F40" w:rsidRPr="00F45AFE" w:rsidRDefault="00A70F40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  <w:noProof/>
        </w:rPr>
        <w:drawing>
          <wp:inline distT="0" distB="0" distL="0" distR="0" wp14:anchorId="6252C5B4" wp14:editId="414B8326">
            <wp:extent cx="5943600" cy="3343275"/>
            <wp:effectExtent l="0" t="0" r="0" b="9525"/>
            <wp:docPr id="125371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10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58AE" w14:textId="02EAEE7F" w:rsidR="00A70F40" w:rsidRPr="00F45AFE" w:rsidRDefault="00A70F40" w:rsidP="00F923CE">
      <w:pPr>
        <w:rPr>
          <w:rFonts w:asciiTheme="minorHAnsi" w:hAnsiTheme="minorHAnsi" w:cstheme="minorHAnsi"/>
        </w:rPr>
      </w:pPr>
    </w:p>
    <w:p w14:paraId="09CC252E" w14:textId="7975D6AF" w:rsidR="00A70F40" w:rsidRPr="00F45AFE" w:rsidRDefault="00B76DA9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  <w:noProof/>
        </w:rPr>
        <w:drawing>
          <wp:inline distT="0" distB="0" distL="0" distR="0" wp14:anchorId="5C890E12" wp14:editId="5E804221">
            <wp:extent cx="5943600" cy="3343275"/>
            <wp:effectExtent l="0" t="0" r="0" b="9525"/>
            <wp:docPr id="153427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791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EA97" w14:textId="4F6975CD" w:rsidR="00B76DA9" w:rsidRPr="00F45AFE" w:rsidRDefault="00B76DA9" w:rsidP="00F923CE">
      <w:pPr>
        <w:rPr>
          <w:rFonts w:asciiTheme="minorHAnsi" w:hAnsiTheme="minorHAnsi" w:cstheme="minorHAnsi"/>
        </w:rPr>
      </w:pPr>
    </w:p>
    <w:p w14:paraId="1BD9163D" w14:textId="4E301EFC" w:rsidR="00B76DA9" w:rsidRPr="00F45AFE" w:rsidRDefault="008E13D0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  <w:noProof/>
        </w:rPr>
        <w:drawing>
          <wp:inline distT="0" distB="0" distL="0" distR="0" wp14:anchorId="5F9EB412" wp14:editId="7951B23F">
            <wp:extent cx="5943600" cy="3343275"/>
            <wp:effectExtent l="0" t="0" r="0" b="9525"/>
            <wp:docPr id="119137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70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8C61" w14:textId="4D132F1E" w:rsidR="008E13D0" w:rsidRPr="00F45AFE" w:rsidRDefault="008E13D0" w:rsidP="00F923CE">
      <w:pPr>
        <w:rPr>
          <w:rFonts w:asciiTheme="minorHAnsi" w:hAnsiTheme="minorHAnsi" w:cstheme="minorHAnsi"/>
        </w:rPr>
      </w:pPr>
    </w:p>
    <w:p w14:paraId="74036F7B" w14:textId="608F17BB" w:rsidR="008E13D0" w:rsidRPr="00F45AFE" w:rsidRDefault="008E13D0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  <w:noProof/>
        </w:rPr>
        <w:drawing>
          <wp:inline distT="0" distB="0" distL="0" distR="0" wp14:anchorId="6C8E44A9" wp14:editId="0D53D4D7">
            <wp:extent cx="5943600" cy="3343275"/>
            <wp:effectExtent l="0" t="0" r="0" b="9525"/>
            <wp:docPr id="161071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117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02AD" w14:textId="2BCD6D9B" w:rsidR="00F923CE" w:rsidRDefault="00F923CE" w:rsidP="00F923CE">
      <w:pPr>
        <w:rPr>
          <w:rFonts w:asciiTheme="minorHAnsi" w:hAnsiTheme="minorHAnsi" w:cstheme="minorHAnsi"/>
        </w:rPr>
      </w:pPr>
    </w:p>
    <w:p w14:paraId="02F2A762" w14:textId="320C0670" w:rsidR="000E2521" w:rsidRDefault="000E2521" w:rsidP="00F923CE">
      <w:pPr>
        <w:rPr>
          <w:rFonts w:asciiTheme="minorHAnsi" w:hAnsiTheme="minorHAnsi" w:cstheme="minorHAnsi"/>
        </w:rPr>
      </w:pPr>
    </w:p>
    <w:p w14:paraId="125FB422" w14:textId="7C8E44BB" w:rsidR="000E2521" w:rsidRDefault="000E2521" w:rsidP="00F923CE">
      <w:pPr>
        <w:rPr>
          <w:rFonts w:asciiTheme="minorHAnsi" w:hAnsiTheme="minorHAnsi" w:cstheme="minorHAnsi"/>
        </w:rPr>
      </w:pPr>
    </w:p>
    <w:p w14:paraId="78EFA59A" w14:textId="1CB105E6" w:rsidR="000E2521" w:rsidRDefault="000E2521" w:rsidP="00F923CE">
      <w:pPr>
        <w:rPr>
          <w:rFonts w:asciiTheme="minorHAnsi" w:hAnsiTheme="minorHAnsi" w:cstheme="minorHAnsi"/>
        </w:rPr>
      </w:pPr>
    </w:p>
    <w:p w14:paraId="4E3C1342" w14:textId="71BBA87C" w:rsidR="000E2521" w:rsidRDefault="000E2521" w:rsidP="00F923CE">
      <w:pPr>
        <w:rPr>
          <w:rFonts w:asciiTheme="minorHAnsi" w:hAnsiTheme="minorHAnsi" w:cstheme="minorHAnsi"/>
        </w:rPr>
      </w:pPr>
    </w:p>
    <w:p w14:paraId="473B9143" w14:textId="534086B0" w:rsidR="000E2521" w:rsidRDefault="000E2521" w:rsidP="00F923CE">
      <w:pPr>
        <w:rPr>
          <w:rFonts w:asciiTheme="minorHAnsi" w:hAnsiTheme="minorHAnsi" w:cstheme="minorHAnsi"/>
        </w:rPr>
      </w:pPr>
    </w:p>
    <w:p w14:paraId="6D7BF57C" w14:textId="4785974C" w:rsidR="000E2521" w:rsidRDefault="000E2521" w:rsidP="00F923CE">
      <w:pPr>
        <w:rPr>
          <w:rFonts w:asciiTheme="minorHAnsi" w:hAnsiTheme="minorHAnsi" w:cstheme="minorHAnsi"/>
        </w:rPr>
      </w:pPr>
    </w:p>
    <w:p w14:paraId="6B0A252F" w14:textId="7F416F76" w:rsidR="000E2521" w:rsidRDefault="000E2521" w:rsidP="00F923CE">
      <w:pPr>
        <w:rPr>
          <w:rFonts w:asciiTheme="minorHAnsi" w:hAnsiTheme="minorHAnsi" w:cstheme="minorHAnsi"/>
        </w:rPr>
      </w:pPr>
    </w:p>
    <w:p w14:paraId="0C5DF795" w14:textId="0BEFD065" w:rsidR="000E2521" w:rsidRDefault="000E2521" w:rsidP="00F923CE">
      <w:pPr>
        <w:rPr>
          <w:rFonts w:asciiTheme="minorHAnsi" w:hAnsiTheme="minorHAnsi" w:cstheme="minorHAnsi"/>
        </w:rPr>
      </w:pPr>
    </w:p>
    <w:p w14:paraId="0A1A6E30" w14:textId="3301E375" w:rsidR="000E2521" w:rsidRDefault="000E2521" w:rsidP="00F923CE">
      <w:pPr>
        <w:rPr>
          <w:rFonts w:asciiTheme="minorHAnsi" w:hAnsiTheme="minorHAnsi" w:cstheme="minorHAnsi"/>
        </w:rPr>
      </w:pPr>
    </w:p>
    <w:p w14:paraId="6A7FC5EF" w14:textId="42D95823" w:rsidR="000E2521" w:rsidRDefault="000E2521" w:rsidP="00F923CE">
      <w:pPr>
        <w:rPr>
          <w:rFonts w:asciiTheme="minorHAnsi" w:hAnsiTheme="minorHAnsi" w:cstheme="minorHAnsi"/>
        </w:rPr>
      </w:pPr>
    </w:p>
    <w:p w14:paraId="2717094A" w14:textId="39CC15CE" w:rsidR="000E2521" w:rsidRDefault="000E2521" w:rsidP="00F923CE">
      <w:pPr>
        <w:rPr>
          <w:rFonts w:asciiTheme="minorHAnsi" w:hAnsiTheme="minorHAnsi" w:cstheme="minorHAnsi"/>
        </w:rPr>
      </w:pPr>
    </w:p>
    <w:p w14:paraId="656D42F8" w14:textId="2BAF1AB5" w:rsidR="000E2521" w:rsidRDefault="000E2521" w:rsidP="00F923CE">
      <w:pPr>
        <w:rPr>
          <w:rFonts w:asciiTheme="minorHAnsi" w:hAnsiTheme="minorHAnsi" w:cstheme="minorHAnsi"/>
        </w:rPr>
      </w:pPr>
    </w:p>
    <w:p w14:paraId="77A059D5" w14:textId="5DA3368A" w:rsidR="000E2521" w:rsidRDefault="000E2521" w:rsidP="00F923CE">
      <w:pPr>
        <w:rPr>
          <w:rFonts w:asciiTheme="minorHAnsi" w:hAnsiTheme="minorHAnsi" w:cstheme="minorHAnsi"/>
        </w:rPr>
      </w:pPr>
    </w:p>
    <w:p w14:paraId="59703734" w14:textId="4102B562" w:rsidR="000E2521" w:rsidRDefault="000E2521" w:rsidP="00F923CE">
      <w:pPr>
        <w:rPr>
          <w:rFonts w:asciiTheme="minorHAnsi" w:hAnsiTheme="minorHAnsi" w:cstheme="minorHAnsi"/>
        </w:rPr>
      </w:pPr>
    </w:p>
    <w:p w14:paraId="1FF5553C" w14:textId="21D3901A" w:rsidR="000E2521" w:rsidRDefault="000E2521" w:rsidP="00F923CE">
      <w:pPr>
        <w:rPr>
          <w:rFonts w:asciiTheme="minorHAnsi" w:hAnsiTheme="minorHAnsi" w:cstheme="minorHAnsi"/>
        </w:rPr>
      </w:pPr>
    </w:p>
    <w:p w14:paraId="4C4BFCDA" w14:textId="1A301502" w:rsidR="000E2521" w:rsidRDefault="000E2521" w:rsidP="00F923CE">
      <w:pPr>
        <w:rPr>
          <w:rFonts w:asciiTheme="minorHAnsi" w:hAnsiTheme="minorHAnsi" w:cstheme="minorHAnsi"/>
        </w:rPr>
      </w:pPr>
    </w:p>
    <w:p w14:paraId="41A2B116" w14:textId="19707E26" w:rsidR="000E2521" w:rsidRDefault="000E2521" w:rsidP="00F923CE">
      <w:pPr>
        <w:rPr>
          <w:rFonts w:asciiTheme="minorHAnsi" w:hAnsiTheme="minorHAnsi" w:cstheme="minorHAnsi"/>
        </w:rPr>
      </w:pPr>
    </w:p>
    <w:p w14:paraId="0BA43387" w14:textId="35596C9A" w:rsidR="000E2521" w:rsidRDefault="000E2521" w:rsidP="00F923CE">
      <w:pPr>
        <w:rPr>
          <w:rFonts w:asciiTheme="minorHAnsi" w:hAnsiTheme="minorHAnsi" w:cstheme="minorHAnsi"/>
        </w:rPr>
      </w:pPr>
    </w:p>
    <w:p w14:paraId="42A83061" w14:textId="4954CA4F" w:rsidR="000E2521" w:rsidRDefault="000E2521" w:rsidP="00F923CE">
      <w:pPr>
        <w:rPr>
          <w:rFonts w:asciiTheme="minorHAnsi" w:hAnsiTheme="minorHAnsi" w:cstheme="minorHAnsi"/>
        </w:rPr>
      </w:pPr>
    </w:p>
    <w:p w14:paraId="54E22711" w14:textId="0301A660" w:rsidR="000E2521" w:rsidRDefault="000E2521" w:rsidP="00F923CE">
      <w:pPr>
        <w:rPr>
          <w:rFonts w:asciiTheme="minorHAnsi" w:hAnsiTheme="minorHAnsi" w:cstheme="minorHAnsi"/>
        </w:rPr>
      </w:pPr>
    </w:p>
    <w:p w14:paraId="71585344" w14:textId="647F3FDB" w:rsidR="000E2521" w:rsidRDefault="000E2521" w:rsidP="00F923CE">
      <w:pPr>
        <w:rPr>
          <w:rFonts w:asciiTheme="minorHAnsi" w:hAnsiTheme="minorHAnsi" w:cstheme="minorHAnsi"/>
        </w:rPr>
      </w:pPr>
    </w:p>
    <w:p w14:paraId="00C1918C" w14:textId="77777777" w:rsidR="000E2521" w:rsidRPr="00F45AFE" w:rsidRDefault="000E2521" w:rsidP="00F923CE">
      <w:pPr>
        <w:rPr>
          <w:rFonts w:asciiTheme="minorHAnsi" w:hAnsiTheme="minorHAnsi" w:cstheme="minorHAnsi"/>
        </w:rPr>
      </w:pPr>
    </w:p>
    <w:p w14:paraId="5E7E7020" w14:textId="4D5BB6CF" w:rsidR="00F923CE" w:rsidRPr="00F45AFE" w:rsidRDefault="00F923CE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</w:rPr>
        <w:t>Creating a R</w:t>
      </w:r>
      <w:r w:rsidR="00CC274B" w:rsidRPr="00F45AFE">
        <w:rPr>
          <w:rFonts w:asciiTheme="minorHAnsi" w:hAnsiTheme="minorHAnsi" w:cstheme="minorHAnsi"/>
        </w:rPr>
        <w:t>e</w:t>
      </w:r>
      <w:r w:rsidRPr="00F45AFE">
        <w:rPr>
          <w:rFonts w:asciiTheme="minorHAnsi" w:hAnsiTheme="minorHAnsi" w:cstheme="minorHAnsi"/>
        </w:rPr>
        <w:t xml:space="preserve">source class with all http </w:t>
      </w:r>
      <w:proofErr w:type="gramStart"/>
      <w:r w:rsidRPr="00F45AFE">
        <w:rPr>
          <w:rFonts w:asciiTheme="minorHAnsi" w:hAnsiTheme="minorHAnsi" w:cstheme="minorHAnsi"/>
        </w:rPr>
        <w:t>methods .</w:t>
      </w:r>
      <w:proofErr w:type="gramEnd"/>
      <w:r w:rsidRPr="00F45AFE">
        <w:rPr>
          <w:rFonts w:asciiTheme="minorHAnsi" w:hAnsiTheme="minorHAnsi" w:cstheme="minorHAnsi"/>
        </w:rPr>
        <w:t xml:space="preserve">                                            20 marks</w:t>
      </w:r>
    </w:p>
    <w:p w14:paraId="52810A26" w14:textId="3B6F43AC" w:rsidR="00A556A9" w:rsidRPr="00F45AFE" w:rsidRDefault="00A556A9" w:rsidP="00F923CE">
      <w:pPr>
        <w:rPr>
          <w:rFonts w:asciiTheme="minorHAnsi" w:hAnsiTheme="minorHAnsi" w:cstheme="minorHAnsi"/>
        </w:rPr>
      </w:pPr>
    </w:p>
    <w:p w14:paraId="3683FE98" w14:textId="63076FB9" w:rsidR="00A556A9" w:rsidRPr="00F45AFE" w:rsidRDefault="00A556A9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  <w:noProof/>
        </w:rPr>
        <w:drawing>
          <wp:inline distT="0" distB="0" distL="0" distR="0" wp14:anchorId="533AD952" wp14:editId="6800B98B">
            <wp:extent cx="5943600" cy="3343275"/>
            <wp:effectExtent l="0" t="0" r="0" b="9525"/>
            <wp:docPr id="195341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103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F508" w14:textId="0FA6122B" w:rsidR="00442977" w:rsidRPr="00F45AFE" w:rsidRDefault="00442977" w:rsidP="00F923CE">
      <w:pPr>
        <w:rPr>
          <w:rFonts w:asciiTheme="minorHAnsi" w:hAnsiTheme="minorHAnsi" w:cstheme="minorHAnsi"/>
        </w:rPr>
      </w:pPr>
    </w:p>
    <w:p w14:paraId="7113C26D" w14:textId="2AA930B9" w:rsidR="00442977" w:rsidRPr="00F45AFE" w:rsidRDefault="001D13F1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  <w:noProof/>
        </w:rPr>
        <w:drawing>
          <wp:inline distT="0" distB="0" distL="0" distR="0" wp14:anchorId="466B544F" wp14:editId="312477A0">
            <wp:extent cx="5943600" cy="3343275"/>
            <wp:effectExtent l="0" t="0" r="0" b="9525"/>
            <wp:docPr id="108293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381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EBF8" w14:textId="77777777" w:rsidR="00506E53" w:rsidRPr="00F45AFE" w:rsidRDefault="00506E53" w:rsidP="00F923CE">
      <w:pPr>
        <w:rPr>
          <w:rFonts w:asciiTheme="minorHAnsi" w:hAnsiTheme="minorHAnsi" w:cstheme="minorHAnsi"/>
        </w:rPr>
      </w:pPr>
    </w:p>
    <w:p w14:paraId="33A06E31" w14:textId="77777777" w:rsidR="00F923CE" w:rsidRPr="00F45AFE" w:rsidRDefault="00F923CE" w:rsidP="00F923CE">
      <w:pPr>
        <w:rPr>
          <w:rFonts w:asciiTheme="minorHAnsi" w:hAnsiTheme="minorHAnsi" w:cstheme="minorHAnsi"/>
        </w:rPr>
      </w:pPr>
    </w:p>
    <w:p w14:paraId="2CB01D3A" w14:textId="77777777" w:rsidR="00F923CE" w:rsidRPr="00F45AFE" w:rsidRDefault="00F923CE" w:rsidP="00F923CE">
      <w:pPr>
        <w:rPr>
          <w:rFonts w:asciiTheme="minorHAnsi" w:hAnsiTheme="minorHAnsi" w:cstheme="minorHAnsi"/>
        </w:rPr>
      </w:pPr>
      <w:r w:rsidRPr="00F45AFE">
        <w:rPr>
          <w:rFonts w:asciiTheme="minorHAnsi" w:hAnsiTheme="minorHAnsi" w:cstheme="minorHAnsi"/>
        </w:rPr>
        <w:t>Showing proper response code using postman for each method.                  30 marks</w:t>
      </w:r>
    </w:p>
    <w:p w14:paraId="7B5E0239" w14:textId="77777777" w:rsidR="00F923CE" w:rsidRPr="00F45AFE" w:rsidRDefault="00F923CE" w:rsidP="00F923CE">
      <w:pPr>
        <w:rPr>
          <w:rFonts w:asciiTheme="minorHAnsi" w:hAnsiTheme="minorHAnsi" w:cstheme="minorHAnsi"/>
        </w:rPr>
      </w:pPr>
    </w:p>
    <w:p w14:paraId="608841D6" w14:textId="1DC63CEE" w:rsidR="00F923CE" w:rsidRPr="000E2521" w:rsidRDefault="00420415" w:rsidP="00F923CE">
      <w:pPr>
        <w:rPr>
          <w:rFonts w:asciiTheme="minorHAnsi" w:hAnsiTheme="minorHAnsi" w:cstheme="minorHAnsi"/>
          <w:b/>
          <w:bCs/>
        </w:rPr>
      </w:pPr>
      <w:r w:rsidRPr="000E2521">
        <w:rPr>
          <w:rFonts w:asciiTheme="minorHAnsi" w:hAnsiTheme="minorHAnsi" w:cstheme="minorHAnsi"/>
          <w:b/>
          <w:bCs/>
        </w:rPr>
        <w:t>Create Book HTTP Method:</w:t>
      </w:r>
    </w:p>
    <w:p w14:paraId="591C40CA" w14:textId="77777777" w:rsidR="0089362E" w:rsidRPr="00F45AFE" w:rsidRDefault="0089362E" w:rsidP="00F923CE">
      <w:pPr>
        <w:rPr>
          <w:rFonts w:asciiTheme="minorHAnsi" w:hAnsiTheme="minorHAnsi" w:cstheme="minorHAnsi"/>
          <w:sz w:val="26"/>
          <w:szCs w:val="26"/>
        </w:rPr>
      </w:pPr>
    </w:p>
    <w:p w14:paraId="7FBC598A" w14:textId="24FE43C2" w:rsidR="00420415" w:rsidRPr="00F45AFE" w:rsidRDefault="00420415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133EF491" wp14:editId="4E54C45F">
            <wp:extent cx="5943600" cy="3343275"/>
            <wp:effectExtent l="0" t="0" r="0" b="9525"/>
            <wp:docPr id="89645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9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3BBF" w14:textId="7152F928" w:rsidR="00420415" w:rsidRPr="00F45AFE" w:rsidRDefault="00420415" w:rsidP="00F923CE">
      <w:pPr>
        <w:rPr>
          <w:rFonts w:asciiTheme="minorHAnsi" w:hAnsiTheme="minorHAnsi" w:cstheme="minorHAnsi"/>
          <w:sz w:val="26"/>
          <w:szCs w:val="26"/>
        </w:rPr>
      </w:pPr>
    </w:p>
    <w:p w14:paraId="172D6D84" w14:textId="29C01D86" w:rsidR="00420415" w:rsidRPr="00F45AFE" w:rsidRDefault="00487793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18C476E7" wp14:editId="399F894B">
            <wp:extent cx="5943600" cy="3343275"/>
            <wp:effectExtent l="0" t="0" r="0" b="9525"/>
            <wp:docPr id="41298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89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5B32" w14:textId="156C6BE0" w:rsidR="00D319BA" w:rsidRPr="00F45AFE" w:rsidRDefault="00D319BA" w:rsidP="00F923CE">
      <w:pPr>
        <w:rPr>
          <w:rFonts w:asciiTheme="minorHAnsi" w:hAnsiTheme="minorHAnsi" w:cstheme="minorHAnsi"/>
          <w:sz w:val="26"/>
          <w:szCs w:val="26"/>
        </w:rPr>
      </w:pPr>
    </w:p>
    <w:p w14:paraId="7B733AA0" w14:textId="72A77A4C" w:rsidR="00D319BA" w:rsidRPr="00F45AFE" w:rsidRDefault="00D319BA" w:rsidP="00F923CE">
      <w:pPr>
        <w:rPr>
          <w:rFonts w:asciiTheme="minorHAnsi" w:hAnsiTheme="minorHAnsi" w:cstheme="minorHAnsi"/>
          <w:sz w:val="26"/>
          <w:szCs w:val="26"/>
        </w:rPr>
      </w:pPr>
    </w:p>
    <w:p w14:paraId="1E0B9838" w14:textId="500AFAC7" w:rsidR="004F545B" w:rsidRPr="00F45AFE" w:rsidRDefault="004F545B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7AE39821" wp14:editId="679B68A9">
            <wp:extent cx="5943600" cy="3343275"/>
            <wp:effectExtent l="0" t="0" r="0" b="9525"/>
            <wp:docPr id="209929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905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86E6" w14:textId="499B00E4" w:rsidR="004F545B" w:rsidRPr="00F45AFE" w:rsidRDefault="004F545B" w:rsidP="00F923CE">
      <w:pPr>
        <w:rPr>
          <w:rFonts w:asciiTheme="minorHAnsi" w:hAnsiTheme="minorHAnsi" w:cstheme="minorHAnsi"/>
          <w:sz w:val="26"/>
          <w:szCs w:val="26"/>
        </w:rPr>
      </w:pPr>
    </w:p>
    <w:p w14:paraId="5A7E14C7" w14:textId="1785EDF6" w:rsidR="004F545B" w:rsidRPr="00F45AFE" w:rsidRDefault="00A16AE7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189BB4D6" wp14:editId="046945A9">
            <wp:extent cx="5943600" cy="3343275"/>
            <wp:effectExtent l="0" t="0" r="0" b="9525"/>
            <wp:docPr id="136356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690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A5E0" w14:textId="02163C00" w:rsidR="00EC2242" w:rsidRPr="00F45AFE" w:rsidRDefault="00EC2242" w:rsidP="00F923CE">
      <w:pPr>
        <w:rPr>
          <w:rFonts w:asciiTheme="minorHAnsi" w:hAnsiTheme="minorHAnsi" w:cstheme="minorHAnsi"/>
          <w:sz w:val="26"/>
          <w:szCs w:val="26"/>
        </w:rPr>
      </w:pPr>
    </w:p>
    <w:p w14:paraId="41FC3A25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77FBD2B0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1ACCD693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0C850990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4EDAA338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0C64A234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617BF8B5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0082A098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6F750BC0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4DFB225A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5C0C1175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587049B4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30CACBA3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7D220E69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0B1019EA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4D22CAC7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44116596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575E998B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10BAC582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3E3DC880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6C3612D5" w14:textId="77777777" w:rsid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2A087344" w14:textId="717D6984" w:rsidR="00EC2242" w:rsidRDefault="0089362E" w:rsidP="00F923CE">
      <w:pPr>
        <w:rPr>
          <w:rFonts w:asciiTheme="minorHAnsi" w:hAnsiTheme="minorHAnsi" w:cstheme="minorHAnsi"/>
          <w:b/>
          <w:bCs/>
        </w:rPr>
      </w:pPr>
      <w:r w:rsidRPr="000E2521">
        <w:rPr>
          <w:rFonts w:asciiTheme="minorHAnsi" w:hAnsiTheme="minorHAnsi" w:cstheme="minorHAnsi"/>
          <w:b/>
          <w:bCs/>
        </w:rPr>
        <w:t>Display All Books HTTP Method</w:t>
      </w:r>
      <w:r w:rsidR="00E67542" w:rsidRPr="000E2521">
        <w:rPr>
          <w:rFonts w:asciiTheme="minorHAnsi" w:hAnsiTheme="minorHAnsi" w:cstheme="minorHAnsi"/>
          <w:b/>
          <w:bCs/>
        </w:rPr>
        <w:t>:</w:t>
      </w:r>
    </w:p>
    <w:p w14:paraId="7345DBC5" w14:textId="77777777" w:rsidR="000E2521" w:rsidRPr="000E2521" w:rsidRDefault="000E2521" w:rsidP="00F923CE">
      <w:pPr>
        <w:rPr>
          <w:rFonts w:asciiTheme="minorHAnsi" w:hAnsiTheme="minorHAnsi" w:cstheme="minorHAnsi"/>
          <w:b/>
          <w:bCs/>
        </w:rPr>
      </w:pPr>
    </w:p>
    <w:p w14:paraId="5AAD8B39" w14:textId="1CE40450" w:rsidR="00E67542" w:rsidRPr="00F45AFE" w:rsidRDefault="00506E61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69E62CA8" wp14:editId="509B31D4">
            <wp:extent cx="5943600" cy="3343275"/>
            <wp:effectExtent l="0" t="0" r="0" b="9525"/>
            <wp:docPr id="197726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648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323F" w14:textId="21429C24" w:rsidR="001F59E3" w:rsidRPr="00F45AFE" w:rsidRDefault="001F59E3" w:rsidP="00F923CE">
      <w:pPr>
        <w:rPr>
          <w:rFonts w:asciiTheme="minorHAnsi" w:hAnsiTheme="minorHAnsi" w:cstheme="minorHAnsi"/>
          <w:sz w:val="26"/>
          <w:szCs w:val="26"/>
        </w:rPr>
      </w:pPr>
    </w:p>
    <w:p w14:paraId="136CD14B" w14:textId="05E10998" w:rsidR="001F59E3" w:rsidRPr="00F45AFE" w:rsidRDefault="001F59E3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42CE8837" wp14:editId="4DDECFAE">
            <wp:extent cx="5943600" cy="3343275"/>
            <wp:effectExtent l="0" t="0" r="0" b="9525"/>
            <wp:docPr id="79602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261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FA9" w14:textId="3114BD03" w:rsidR="008435D6" w:rsidRPr="00F45AFE" w:rsidRDefault="008435D6" w:rsidP="00F923CE">
      <w:pPr>
        <w:rPr>
          <w:rFonts w:asciiTheme="minorHAnsi" w:hAnsiTheme="minorHAnsi" w:cstheme="minorHAnsi"/>
          <w:sz w:val="26"/>
          <w:szCs w:val="26"/>
        </w:rPr>
      </w:pPr>
    </w:p>
    <w:p w14:paraId="03A3F509" w14:textId="3F0AA962" w:rsidR="008435D6" w:rsidRPr="00F45AFE" w:rsidRDefault="007E693D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6FC695F3" wp14:editId="2E39D165">
            <wp:extent cx="5943600" cy="3343275"/>
            <wp:effectExtent l="0" t="0" r="0" b="9525"/>
            <wp:docPr id="26492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253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EFF1" w14:textId="0974D427" w:rsidR="00557A0B" w:rsidRDefault="00557A0B" w:rsidP="00F923CE">
      <w:pPr>
        <w:rPr>
          <w:rFonts w:asciiTheme="minorHAnsi" w:hAnsiTheme="minorHAnsi" w:cstheme="minorHAnsi"/>
          <w:sz w:val="26"/>
          <w:szCs w:val="26"/>
        </w:rPr>
      </w:pPr>
    </w:p>
    <w:p w14:paraId="61FB9C9B" w14:textId="0CB3C83E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6815B582" w14:textId="23E124E7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0F51823F" w14:textId="44FE5393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6BD8FA14" w14:textId="7DFEBCA2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30979E4B" w14:textId="43A07E6F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7F1F4455" w14:textId="6D8D732D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668880C1" w14:textId="1DC04C40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7539E872" w14:textId="49975C44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4EBB8A79" w14:textId="0BBC21C5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4B6845ED" w14:textId="7A4F7A3F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5611CB55" w14:textId="4742297B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503E2222" w14:textId="7AB05301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596D59B4" w14:textId="53173079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3BAB62E1" w14:textId="38FD322C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647A930E" w14:textId="4D686E74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3A624756" w14:textId="675776FF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217CFCCA" w14:textId="52FA974A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728ADDC7" w14:textId="546B0AB6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2986C5DB" w14:textId="77777777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6A3C14C6" w14:textId="77777777" w:rsidR="00B82F34" w:rsidRP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684A2333" w14:textId="5253C63E" w:rsidR="00557A0B" w:rsidRPr="00B82F34" w:rsidRDefault="00557A0B" w:rsidP="00F923CE">
      <w:pPr>
        <w:rPr>
          <w:rFonts w:asciiTheme="minorHAnsi" w:hAnsiTheme="minorHAnsi" w:cstheme="minorHAnsi"/>
          <w:b/>
          <w:bCs/>
        </w:rPr>
      </w:pPr>
      <w:r w:rsidRPr="00B82F34">
        <w:rPr>
          <w:rFonts w:asciiTheme="minorHAnsi" w:hAnsiTheme="minorHAnsi" w:cstheme="minorHAnsi"/>
          <w:b/>
          <w:bCs/>
        </w:rPr>
        <w:t>Display Specific Book Method:</w:t>
      </w:r>
    </w:p>
    <w:p w14:paraId="72E92B89" w14:textId="77777777" w:rsidR="00806C63" w:rsidRPr="00F45AFE" w:rsidRDefault="00806C63" w:rsidP="00F923CE">
      <w:pPr>
        <w:rPr>
          <w:rFonts w:asciiTheme="minorHAnsi" w:hAnsiTheme="minorHAnsi" w:cstheme="minorHAnsi"/>
          <w:sz w:val="26"/>
          <w:szCs w:val="26"/>
        </w:rPr>
      </w:pPr>
    </w:p>
    <w:p w14:paraId="34285514" w14:textId="731C6E6C" w:rsidR="00557A0B" w:rsidRPr="00F45AFE" w:rsidRDefault="00636628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490BB71B" wp14:editId="36479498">
            <wp:extent cx="5943600" cy="3343275"/>
            <wp:effectExtent l="0" t="0" r="0" b="9525"/>
            <wp:docPr id="124885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56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11F5" w14:textId="374EAD0F" w:rsidR="00636628" w:rsidRPr="00F45AFE" w:rsidRDefault="00636628" w:rsidP="00F923CE">
      <w:pPr>
        <w:rPr>
          <w:rFonts w:asciiTheme="minorHAnsi" w:hAnsiTheme="minorHAnsi" w:cstheme="minorHAnsi"/>
          <w:sz w:val="26"/>
          <w:szCs w:val="26"/>
        </w:rPr>
      </w:pPr>
    </w:p>
    <w:p w14:paraId="6051F61C" w14:textId="77777777" w:rsidR="00636628" w:rsidRPr="00F45AFE" w:rsidRDefault="00636628" w:rsidP="00F923CE">
      <w:pPr>
        <w:rPr>
          <w:rFonts w:asciiTheme="minorHAnsi" w:hAnsiTheme="minorHAnsi" w:cstheme="minorHAnsi"/>
          <w:sz w:val="26"/>
          <w:szCs w:val="26"/>
        </w:rPr>
      </w:pPr>
    </w:p>
    <w:p w14:paraId="70A87C38" w14:textId="17188AFF" w:rsidR="00D30DE1" w:rsidRPr="00F45AFE" w:rsidRDefault="001E1E4B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4612FE11" wp14:editId="06EE6C4F">
            <wp:extent cx="5943600" cy="3343275"/>
            <wp:effectExtent l="0" t="0" r="0" b="9525"/>
            <wp:docPr id="194484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495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15EE" w14:textId="42EB1544" w:rsidR="00A91EB7" w:rsidRPr="00F45AFE" w:rsidRDefault="00A91EB7" w:rsidP="00F923CE">
      <w:pPr>
        <w:rPr>
          <w:rFonts w:asciiTheme="minorHAnsi" w:hAnsiTheme="minorHAnsi" w:cstheme="minorHAnsi"/>
          <w:sz w:val="26"/>
          <w:szCs w:val="26"/>
        </w:rPr>
      </w:pPr>
    </w:p>
    <w:p w14:paraId="4F9BA852" w14:textId="4186347D" w:rsidR="00A91EB7" w:rsidRPr="00B82F34" w:rsidRDefault="00A91EB7" w:rsidP="00F923CE">
      <w:pPr>
        <w:rPr>
          <w:rFonts w:asciiTheme="minorHAnsi" w:hAnsiTheme="minorHAnsi" w:cstheme="minorHAnsi"/>
          <w:b/>
          <w:bCs/>
        </w:rPr>
      </w:pPr>
      <w:r w:rsidRPr="00B82F34">
        <w:rPr>
          <w:rFonts w:asciiTheme="minorHAnsi" w:hAnsiTheme="minorHAnsi" w:cstheme="minorHAnsi"/>
          <w:b/>
          <w:bCs/>
        </w:rPr>
        <w:t>Update Book Method:</w:t>
      </w:r>
    </w:p>
    <w:p w14:paraId="54986E29" w14:textId="7D4A2D67" w:rsidR="00A91EB7" w:rsidRPr="00F45AFE" w:rsidRDefault="00A91EB7" w:rsidP="00F923CE">
      <w:pPr>
        <w:rPr>
          <w:rFonts w:asciiTheme="minorHAnsi" w:hAnsiTheme="minorHAnsi" w:cstheme="minorHAnsi"/>
          <w:sz w:val="26"/>
          <w:szCs w:val="26"/>
        </w:rPr>
      </w:pPr>
    </w:p>
    <w:p w14:paraId="21BCCFAA" w14:textId="17111739" w:rsidR="00081019" w:rsidRPr="00B82F34" w:rsidRDefault="00081019" w:rsidP="00F923CE">
      <w:pPr>
        <w:rPr>
          <w:rFonts w:asciiTheme="minorHAnsi" w:hAnsiTheme="minorHAnsi" w:cstheme="minorHAnsi"/>
        </w:rPr>
      </w:pPr>
      <w:r w:rsidRPr="00B82F34">
        <w:rPr>
          <w:rFonts w:asciiTheme="minorHAnsi" w:hAnsiTheme="minorHAnsi" w:cstheme="minorHAnsi"/>
        </w:rPr>
        <w:t>Before Update:</w:t>
      </w:r>
    </w:p>
    <w:p w14:paraId="05B49A50" w14:textId="495647BA" w:rsidR="00081019" w:rsidRPr="00F45AFE" w:rsidRDefault="00081019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00A8CA94" wp14:editId="556D758A">
            <wp:extent cx="5559552" cy="3127248"/>
            <wp:effectExtent l="0" t="0" r="3175" b="0"/>
            <wp:docPr id="76279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68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5733" cy="31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7BDF" w14:textId="57681451" w:rsidR="00081019" w:rsidRDefault="00081019" w:rsidP="00F923CE">
      <w:pPr>
        <w:rPr>
          <w:rFonts w:asciiTheme="minorHAnsi" w:hAnsiTheme="minorHAnsi" w:cstheme="minorHAnsi"/>
          <w:sz w:val="26"/>
          <w:szCs w:val="26"/>
        </w:rPr>
      </w:pPr>
    </w:p>
    <w:p w14:paraId="4EE03C3E" w14:textId="77777777" w:rsidR="00B82F34" w:rsidRPr="00F45AFE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5BD3E0C7" w14:textId="29E29A4C" w:rsidR="00081019" w:rsidRPr="00B82F34" w:rsidRDefault="00081019" w:rsidP="00F923CE">
      <w:pPr>
        <w:rPr>
          <w:rFonts w:asciiTheme="minorHAnsi" w:hAnsiTheme="minorHAnsi" w:cstheme="minorHAnsi"/>
        </w:rPr>
      </w:pPr>
      <w:r w:rsidRPr="00B82F34">
        <w:rPr>
          <w:rFonts w:asciiTheme="minorHAnsi" w:hAnsiTheme="minorHAnsi" w:cstheme="minorHAnsi"/>
        </w:rPr>
        <w:t>After Update:</w:t>
      </w:r>
    </w:p>
    <w:p w14:paraId="6F2CF7A6" w14:textId="5C98ACD3" w:rsidR="00081019" w:rsidRPr="00F45AFE" w:rsidRDefault="00081019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183AF44C" wp14:editId="0737EF91">
            <wp:extent cx="5579061" cy="3138221"/>
            <wp:effectExtent l="0" t="0" r="3175" b="5080"/>
            <wp:docPr id="93985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579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1536" cy="314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F923" w14:textId="53A48F6D" w:rsidR="00081019" w:rsidRPr="00F45AFE" w:rsidRDefault="00081019" w:rsidP="00F923CE">
      <w:pPr>
        <w:rPr>
          <w:rFonts w:asciiTheme="minorHAnsi" w:hAnsiTheme="minorHAnsi" w:cstheme="minorHAnsi"/>
          <w:sz w:val="26"/>
          <w:szCs w:val="26"/>
        </w:rPr>
      </w:pPr>
    </w:p>
    <w:p w14:paraId="6B1F2F06" w14:textId="5978F83E" w:rsidR="00081019" w:rsidRPr="00F45AFE" w:rsidRDefault="00900DBD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38209158" wp14:editId="61FA1C3D">
            <wp:extent cx="5943600" cy="3343275"/>
            <wp:effectExtent l="0" t="0" r="0" b="9525"/>
            <wp:docPr id="139406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62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50D2" w14:textId="55A14A26" w:rsidR="00AD29D4" w:rsidRPr="00F45AFE" w:rsidRDefault="00AD29D4" w:rsidP="00F923CE">
      <w:pPr>
        <w:rPr>
          <w:rFonts w:asciiTheme="minorHAnsi" w:hAnsiTheme="minorHAnsi" w:cstheme="minorHAnsi"/>
          <w:sz w:val="26"/>
          <w:szCs w:val="26"/>
        </w:rPr>
      </w:pPr>
    </w:p>
    <w:p w14:paraId="27A6870C" w14:textId="1FFBF6A2" w:rsidR="00AD29D4" w:rsidRPr="00F45AFE" w:rsidRDefault="00650ABB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0304183C" wp14:editId="4A2C4911">
            <wp:extent cx="5943600" cy="3343275"/>
            <wp:effectExtent l="0" t="0" r="0" b="9525"/>
            <wp:docPr id="82792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290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5615" w14:textId="1FC02412" w:rsidR="00650ABB" w:rsidRPr="00F45AFE" w:rsidRDefault="00650ABB" w:rsidP="00F923CE">
      <w:pPr>
        <w:rPr>
          <w:rFonts w:asciiTheme="minorHAnsi" w:hAnsiTheme="minorHAnsi" w:cstheme="minorHAnsi"/>
          <w:sz w:val="26"/>
          <w:szCs w:val="26"/>
        </w:rPr>
      </w:pPr>
    </w:p>
    <w:p w14:paraId="2934821C" w14:textId="3413CE68" w:rsidR="00650ABB" w:rsidRPr="00F45AFE" w:rsidRDefault="00875883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0833EC01" wp14:editId="3720F9F1">
            <wp:extent cx="5943600" cy="3343275"/>
            <wp:effectExtent l="0" t="0" r="0" b="9525"/>
            <wp:docPr id="198736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672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29AB" w14:textId="07EE32B2" w:rsidR="005727F9" w:rsidRDefault="005727F9" w:rsidP="00F923CE">
      <w:pPr>
        <w:rPr>
          <w:rFonts w:asciiTheme="minorHAnsi" w:hAnsiTheme="minorHAnsi" w:cstheme="minorHAnsi"/>
          <w:sz w:val="26"/>
          <w:szCs w:val="26"/>
        </w:rPr>
      </w:pPr>
    </w:p>
    <w:p w14:paraId="581B7FCC" w14:textId="3202AA99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2B57823B" w14:textId="572BD252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4730792B" w14:textId="29A5373F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42453072" w14:textId="736066F8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545B24F7" w14:textId="47A5EEB9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43C404A0" w14:textId="51F24AA9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57271BBF" w14:textId="12604CE0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1371E2BA" w14:textId="1313B9A3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76C5614D" w14:textId="0D32C4EE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6FB99EF9" w14:textId="3F149F5B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15324B4A" w14:textId="457F1892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37DE65D7" w14:textId="69F5C9E9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154FE390" w14:textId="34D9BEB7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20763D30" w14:textId="73161195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30AD7558" w14:textId="097B8052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61F68AFA" w14:textId="4A3E73B5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58E9CD41" w14:textId="1C742309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2E70E3BE" w14:textId="3BDDB0D6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42D5E027" w14:textId="22050CEA" w:rsidR="00B82F34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36CD3132" w14:textId="77777777" w:rsidR="00B82F34" w:rsidRPr="00F45AFE" w:rsidRDefault="00B82F34" w:rsidP="00F923CE">
      <w:pPr>
        <w:rPr>
          <w:rFonts w:asciiTheme="minorHAnsi" w:hAnsiTheme="minorHAnsi" w:cstheme="minorHAnsi"/>
          <w:sz w:val="26"/>
          <w:szCs w:val="26"/>
        </w:rPr>
      </w:pPr>
    </w:p>
    <w:p w14:paraId="038698B5" w14:textId="2F7FD907" w:rsidR="007375B1" w:rsidRPr="00B82F34" w:rsidRDefault="007375B1" w:rsidP="00B82F34">
      <w:pPr>
        <w:spacing w:line="276" w:lineRule="auto"/>
        <w:jc w:val="both"/>
        <w:rPr>
          <w:rFonts w:asciiTheme="minorHAnsi" w:hAnsiTheme="minorHAnsi" w:cstheme="minorHAnsi"/>
          <w:b/>
          <w:bCs/>
        </w:rPr>
      </w:pPr>
      <w:r w:rsidRPr="00B82F34">
        <w:rPr>
          <w:rFonts w:asciiTheme="minorHAnsi" w:hAnsiTheme="minorHAnsi" w:cstheme="minorHAnsi"/>
          <w:b/>
          <w:bCs/>
        </w:rPr>
        <w:t>Delete Book Method:</w:t>
      </w:r>
    </w:p>
    <w:p w14:paraId="6EE9AF67" w14:textId="720D8E2D" w:rsidR="007375B1" w:rsidRPr="00B82F34" w:rsidRDefault="007375B1" w:rsidP="00B82F34">
      <w:pPr>
        <w:spacing w:line="276" w:lineRule="auto"/>
        <w:jc w:val="both"/>
        <w:rPr>
          <w:rFonts w:asciiTheme="minorHAnsi" w:hAnsiTheme="minorHAnsi" w:cstheme="minorHAnsi"/>
        </w:rPr>
      </w:pPr>
      <w:r w:rsidRPr="00B82F34">
        <w:rPr>
          <w:rFonts w:asciiTheme="minorHAnsi" w:hAnsiTheme="minorHAnsi" w:cstheme="minorHAnsi"/>
        </w:rPr>
        <w:t>Before Delete:</w:t>
      </w:r>
    </w:p>
    <w:p w14:paraId="0D145AEC" w14:textId="77777777" w:rsidR="00663A9A" w:rsidRPr="00F45AFE" w:rsidRDefault="00663A9A" w:rsidP="00F923CE">
      <w:pPr>
        <w:rPr>
          <w:rFonts w:asciiTheme="minorHAnsi" w:hAnsiTheme="minorHAnsi" w:cstheme="minorHAnsi"/>
          <w:sz w:val="26"/>
          <w:szCs w:val="26"/>
        </w:rPr>
      </w:pPr>
    </w:p>
    <w:p w14:paraId="3AF6A6B0" w14:textId="69487676" w:rsidR="007375B1" w:rsidRPr="00F45AFE" w:rsidRDefault="00805EB1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5E072211" wp14:editId="01F48BA9">
            <wp:extent cx="5488023" cy="3087014"/>
            <wp:effectExtent l="0" t="0" r="0" b="0"/>
            <wp:docPr id="177581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197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2670" cy="309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7013" w14:textId="31D94F43" w:rsidR="003E2E57" w:rsidRPr="00F45AFE" w:rsidRDefault="003E2E57" w:rsidP="00F923CE">
      <w:pPr>
        <w:rPr>
          <w:rFonts w:asciiTheme="minorHAnsi" w:hAnsiTheme="minorHAnsi" w:cstheme="minorHAnsi"/>
          <w:sz w:val="26"/>
          <w:szCs w:val="26"/>
        </w:rPr>
      </w:pPr>
    </w:p>
    <w:p w14:paraId="78C28651" w14:textId="6FE1B330" w:rsidR="003E2E57" w:rsidRPr="00B82F34" w:rsidRDefault="003E2E57" w:rsidP="00F923CE">
      <w:pPr>
        <w:rPr>
          <w:rFonts w:asciiTheme="minorHAnsi" w:hAnsiTheme="minorHAnsi" w:cstheme="minorHAnsi"/>
        </w:rPr>
      </w:pPr>
      <w:r w:rsidRPr="00B82F34">
        <w:rPr>
          <w:rFonts w:asciiTheme="minorHAnsi" w:hAnsiTheme="minorHAnsi" w:cstheme="minorHAnsi"/>
        </w:rPr>
        <w:t>After Delete:</w:t>
      </w:r>
    </w:p>
    <w:p w14:paraId="40A430FF" w14:textId="4078F5DE" w:rsidR="003E2E57" w:rsidRPr="00F45AFE" w:rsidRDefault="003E2E57" w:rsidP="00F923CE">
      <w:pPr>
        <w:rPr>
          <w:rFonts w:asciiTheme="minorHAnsi" w:hAnsiTheme="minorHAnsi" w:cstheme="minorHAnsi"/>
          <w:sz w:val="26"/>
          <w:szCs w:val="26"/>
        </w:rPr>
      </w:pPr>
    </w:p>
    <w:p w14:paraId="7B7D1718" w14:textId="20A22787" w:rsidR="00217B16" w:rsidRPr="00F45AFE" w:rsidRDefault="004E1B9C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6C19B794" wp14:editId="327E1419">
            <wp:extent cx="5644084" cy="3174797"/>
            <wp:effectExtent l="0" t="0" r="0" b="6985"/>
            <wp:docPr id="14102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29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7928" cy="31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37CB" w14:textId="4D1020BD" w:rsidR="004E1B9C" w:rsidRPr="00F45AFE" w:rsidRDefault="004E1B9C" w:rsidP="00F923CE">
      <w:pPr>
        <w:rPr>
          <w:rFonts w:asciiTheme="minorHAnsi" w:hAnsiTheme="minorHAnsi" w:cstheme="minorHAnsi"/>
          <w:sz w:val="26"/>
          <w:szCs w:val="26"/>
        </w:rPr>
      </w:pPr>
    </w:p>
    <w:p w14:paraId="7EC4E320" w14:textId="1E041D75" w:rsidR="004E1B9C" w:rsidRPr="00F45AFE" w:rsidRDefault="006726E2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628BED9C" wp14:editId="53B33BA5">
            <wp:extent cx="5943600" cy="3343275"/>
            <wp:effectExtent l="0" t="0" r="0" b="9525"/>
            <wp:docPr id="144654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491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D64A" w14:textId="322BA4FB" w:rsidR="006726E2" w:rsidRPr="00F45AFE" w:rsidRDefault="006726E2" w:rsidP="00F923CE">
      <w:pPr>
        <w:rPr>
          <w:rFonts w:asciiTheme="minorHAnsi" w:hAnsiTheme="minorHAnsi" w:cstheme="minorHAnsi"/>
          <w:sz w:val="26"/>
          <w:szCs w:val="26"/>
        </w:rPr>
      </w:pPr>
    </w:p>
    <w:p w14:paraId="4F6511B1" w14:textId="6B9BD2C0" w:rsidR="006726E2" w:rsidRPr="00F45AFE" w:rsidRDefault="00E47A4E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117DFCC9" wp14:editId="72C7873B">
            <wp:extent cx="5943600" cy="3343275"/>
            <wp:effectExtent l="0" t="0" r="0" b="9525"/>
            <wp:docPr id="73492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222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F461" w14:textId="5DDC04FA" w:rsidR="00E47A4E" w:rsidRPr="00F45AFE" w:rsidRDefault="00E47A4E" w:rsidP="00F923CE">
      <w:pPr>
        <w:rPr>
          <w:rFonts w:asciiTheme="minorHAnsi" w:hAnsiTheme="minorHAnsi" w:cstheme="minorHAnsi"/>
          <w:sz w:val="26"/>
          <w:szCs w:val="26"/>
        </w:rPr>
      </w:pPr>
    </w:p>
    <w:p w14:paraId="5CB7DF8F" w14:textId="200C60C0" w:rsidR="00E47A4E" w:rsidRDefault="006A0342" w:rsidP="00F923CE">
      <w:pPr>
        <w:rPr>
          <w:rFonts w:asciiTheme="minorHAnsi" w:hAnsiTheme="minorHAnsi" w:cstheme="minorHAnsi"/>
          <w:sz w:val="26"/>
          <w:szCs w:val="26"/>
        </w:rPr>
      </w:pPr>
      <w:r w:rsidRPr="00F45AFE">
        <w:rPr>
          <w:rFonts w:asciiTheme="minorHAnsi" w:hAnsiTheme="minorHAnsi" w:cstheme="minorHAnsi"/>
          <w:noProof/>
          <w:sz w:val="26"/>
          <w:szCs w:val="26"/>
        </w:rPr>
        <w:drawing>
          <wp:inline distT="0" distB="0" distL="0" distR="0" wp14:anchorId="68A9F6D6" wp14:editId="7A688766">
            <wp:extent cx="5943600" cy="3343275"/>
            <wp:effectExtent l="0" t="0" r="0" b="9525"/>
            <wp:docPr id="669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7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5ABA" w14:textId="0DED5529" w:rsidR="000609C8" w:rsidRDefault="000609C8" w:rsidP="00F923CE">
      <w:pPr>
        <w:rPr>
          <w:rFonts w:asciiTheme="minorHAnsi" w:hAnsiTheme="minorHAnsi" w:cstheme="minorHAnsi"/>
          <w:sz w:val="26"/>
          <w:szCs w:val="26"/>
        </w:rPr>
      </w:pPr>
    </w:p>
    <w:p w14:paraId="64E8B339" w14:textId="538B4724" w:rsidR="000609C8" w:rsidRPr="006348C7" w:rsidRDefault="000609C8" w:rsidP="00F923CE">
      <w:pPr>
        <w:rPr>
          <w:rFonts w:asciiTheme="minorHAnsi" w:hAnsiTheme="minorHAnsi" w:cstheme="minorHAnsi"/>
          <w:b/>
          <w:bCs/>
        </w:rPr>
      </w:pPr>
      <w:r w:rsidRPr="006348C7">
        <w:rPr>
          <w:rFonts w:asciiTheme="minorHAnsi" w:hAnsiTheme="minorHAnsi" w:cstheme="minorHAnsi"/>
          <w:b/>
          <w:bCs/>
        </w:rPr>
        <w:t>Javadoc Generation:</w:t>
      </w:r>
    </w:p>
    <w:p w14:paraId="21351336" w14:textId="77777777" w:rsidR="007B3E32" w:rsidRDefault="007B3E32" w:rsidP="00F923CE">
      <w:pPr>
        <w:rPr>
          <w:rFonts w:asciiTheme="minorHAnsi" w:hAnsiTheme="minorHAnsi" w:cstheme="minorHAnsi"/>
          <w:sz w:val="26"/>
          <w:szCs w:val="26"/>
        </w:rPr>
      </w:pPr>
    </w:p>
    <w:p w14:paraId="7882402C" w14:textId="21C221FD" w:rsidR="000609C8" w:rsidRPr="00F45AFE" w:rsidRDefault="000609C8" w:rsidP="00F923CE">
      <w:pPr>
        <w:rPr>
          <w:rFonts w:asciiTheme="minorHAnsi" w:hAnsiTheme="minorHAnsi" w:cstheme="minorHAnsi"/>
          <w:sz w:val="26"/>
          <w:szCs w:val="26"/>
        </w:rPr>
      </w:pPr>
      <w:r w:rsidRPr="000609C8">
        <w:rPr>
          <w:rFonts w:asciiTheme="minorHAnsi" w:hAnsiTheme="minorHAnsi" w:cstheme="minorHAnsi"/>
          <w:sz w:val="26"/>
          <w:szCs w:val="26"/>
        </w:rPr>
        <w:drawing>
          <wp:inline distT="0" distB="0" distL="0" distR="0" wp14:anchorId="2F9EA507" wp14:editId="440884CA">
            <wp:extent cx="5943600" cy="3343275"/>
            <wp:effectExtent l="0" t="0" r="0" b="9525"/>
            <wp:docPr id="196490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66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09C8" w:rsidRPr="00F45AFE" w:rsidSect="00194441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080" w:right="1440" w:bottom="1440" w:left="1440" w:header="708" w:footer="1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EC3285" w14:textId="77777777" w:rsidR="004B35C9" w:rsidRDefault="004B35C9" w:rsidP="00554A73">
      <w:r>
        <w:separator/>
      </w:r>
    </w:p>
  </w:endnote>
  <w:endnote w:type="continuationSeparator" w:id="0">
    <w:p w14:paraId="458174C5" w14:textId="77777777" w:rsidR="004B35C9" w:rsidRDefault="004B35C9" w:rsidP="0055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C9FAD" w14:textId="77777777" w:rsidR="00DF62FE" w:rsidRDefault="00DF62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9360"/>
    </w:tblGrid>
    <w:tr w:rsidR="00554A73" w14:paraId="62D08AF6" w14:textId="77777777" w:rsidTr="00554A73">
      <w:tc>
        <w:tcPr>
          <w:tcW w:w="9576" w:type="dxa"/>
          <w:tcBorders>
            <w:left w:val="nil"/>
            <w:bottom w:val="nil"/>
            <w:right w:val="nil"/>
          </w:tcBorders>
        </w:tcPr>
        <w:p w14:paraId="06CC3316" w14:textId="77777777" w:rsidR="00554A73" w:rsidRPr="00554A73" w:rsidRDefault="00554A73" w:rsidP="00554A73">
          <w:pPr>
            <w:pStyle w:val="Footer"/>
            <w:spacing w:before="120"/>
            <w:jc w:val="right"/>
            <w:rPr>
              <w:b/>
              <w:sz w:val="16"/>
              <w:szCs w:val="16"/>
            </w:rPr>
          </w:pPr>
          <w:r w:rsidRPr="00554A73">
            <w:rPr>
              <w:b/>
              <w:sz w:val="16"/>
              <w:szCs w:val="16"/>
            </w:rPr>
            <w:t>© 2014 LAMBTON COLLEGE IN TORONTO</w:t>
          </w:r>
        </w:p>
      </w:tc>
    </w:tr>
  </w:tbl>
  <w:p w14:paraId="756FF381" w14:textId="77777777" w:rsidR="00554A73" w:rsidRDefault="00554A7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C3ACEC" w14:textId="77777777" w:rsidR="00DF62FE" w:rsidRDefault="00DF62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9105B1" w14:textId="77777777" w:rsidR="004B35C9" w:rsidRDefault="004B35C9" w:rsidP="00554A73">
      <w:r>
        <w:separator/>
      </w:r>
    </w:p>
  </w:footnote>
  <w:footnote w:type="continuationSeparator" w:id="0">
    <w:p w14:paraId="3E3F42F9" w14:textId="77777777" w:rsidR="004B35C9" w:rsidRDefault="004B35C9" w:rsidP="00554A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7E9F2" w14:textId="77777777" w:rsidR="00DF62FE" w:rsidRDefault="00DF62F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00"/>
      <w:gridCol w:w="4660"/>
    </w:tblGrid>
    <w:tr w:rsidR="00554A73" w14:paraId="05D74D74" w14:textId="77777777" w:rsidTr="00194441">
      <w:trPr>
        <w:trHeight w:val="897"/>
      </w:trPr>
      <w:tc>
        <w:tcPr>
          <w:tcW w:w="4788" w:type="dxa"/>
        </w:tcPr>
        <w:p w14:paraId="4CDEB3D2" w14:textId="77777777" w:rsidR="00554A73" w:rsidRDefault="00554A73">
          <w:pPr>
            <w:pStyle w:val="Header"/>
          </w:pPr>
          <w:r>
            <w:rPr>
              <w:noProof/>
              <w:lang w:eastAsia="en-CA"/>
            </w:rPr>
            <w:drawing>
              <wp:inline distT="0" distB="0" distL="0" distR="0" wp14:anchorId="0B61B8AE" wp14:editId="3EF6AA60">
                <wp:extent cx="1743075" cy="692582"/>
                <wp:effectExtent l="0" t="0" r="0" b="0"/>
                <wp:docPr id="1" name="Picture 1" descr="Q:\Lambton In Toronto\Marketing Materials\Logos\LambtonTorontoLogo JPG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Q:\Lambton In Toronto\Marketing Materials\Logos\LambtonTorontoLogo JPG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51433" cy="695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88" w:type="dxa"/>
        </w:tcPr>
        <w:p w14:paraId="16A56BDD" w14:textId="5C98F181" w:rsidR="00A54165" w:rsidRDefault="004862EA" w:rsidP="004862EA">
          <w:pPr>
            <w:pStyle w:val="Header"/>
            <w:jc w:val="center"/>
            <w:rPr>
              <w:i/>
              <w:sz w:val="32"/>
              <w:szCs w:val="32"/>
            </w:rPr>
          </w:pPr>
          <w:r w:rsidRPr="004862EA">
            <w:rPr>
              <w:i/>
              <w:sz w:val="32"/>
              <w:szCs w:val="32"/>
            </w:rPr>
            <w:t>CSD</w:t>
          </w:r>
          <w:r w:rsidR="00D30DE1">
            <w:rPr>
              <w:i/>
              <w:sz w:val="32"/>
              <w:szCs w:val="32"/>
            </w:rPr>
            <w:t>_44</w:t>
          </w:r>
          <w:r w:rsidR="000D398F">
            <w:rPr>
              <w:i/>
              <w:sz w:val="32"/>
              <w:szCs w:val="32"/>
            </w:rPr>
            <w:t>64</w:t>
          </w:r>
          <w:r w:rsidR="00011F02">
            <w:rPr>
              <w:i/>
              <w:sz w:val="32"/>
              <w:szCs w:val="32"/>
            </w:rPr>
            <w:t>_</w:t>
          </w:r>
          <w:r w:rsidR="00DF62FE">
            <w:rPr>
              <w:i/>
              <w:sz w:val="32"/>
              <w:szCs w:val="32"/>
            </w:rPr>
            <w:t>4</w:t>
          </w:r>
        </w:p>
        <w:p w14:paraId="6327B854" w14:textId="77777777" w:rsidR="00554A73" w:rsidRPr="00554A73" w:rsidRDefault="009A159C" w:rsidP="004862EA">
          <w:pPr>
            <w:pStyle w:val="Header"/>
            <w:jc w:val="center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>Programming</w:t>
          </w:r>
          <w:r w:rsidR="00A5227C">
            <w:rPr>
              <w:i/>
              <w:sz w:val="32"/>
              <w:szCs w:val="32"/>
            </w:rPr>
            <w:t xml:space="preserve"> Java EE</w:t>
          </w:r>
        </w:p>
      </w:tc>
    </w:tr>
  </w:tbl>
  <w:p w14:paraId="2FC313F0" w14:textId="77777777" w:rsidR="00554A73" w:rsidRDefault="00554A73">
    <w:pPr>
      <w:pStyle w:val="Header"/>
    </w:pPr>
  </w:p>
  <w:p w14:paraId="69E0ABE3" w14:textId="77777777" w:rsidR="00554A73" w:rsidRDefault="00554A7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4CD39" w14:textId="77777777" w:rsidR="00DF62FE" w:rsidRDefault="00DF62F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65353"/>
    <w:multiLevelType w:val="hybridMultilevel"/>
    <w:tmpl w:val="E274F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E1DEF"/>
    <w:multiLevelType w:val="hybridMultilevel"/>
    <w:tmpl w:val="F87A0E86"/>
    <w:lvl w:ilvl="0" w:tplc="F9A608A4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05E968EE"/>
    <w:multiLevelType w:val="multilevel"/>
    <w:tmpl w:val="A588FF7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4A1438"/>
    <w:multiLevelType w:val="hybridMultilevel"/>
    <w:tmpl w:val="61EC1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B35EF"/>
    <w:multiLevelType w:val="hybridMultilevel"/>
    <w:tmpl w:val="D1E83E56"/>
    <w:lvl w:ilvl="0" w:tplc="CA580CC8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" w15:restartNumberingAfterBreak="0">
    <w:nsid w:val="26665BC1"/>
    <w:multiLevelType w:val="hybridMultilevel"/>
    <w:tmpl w:val="7E424650"/>
    <w:lvl w:ilvl="0" w:tplc="0409000F">
      <w:start w:val="1"/>
      <w:numFmt w:val="decimal"/>
      <w:lvlText w:val="%1."/>
      <w:lvlJc w:val="left"/>
      <w:pPr>
        <w:ind w:left="1155" w:hanging="360"/>
      </w:p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6" w15:restartNumberingAfterBreak="0">
    <w:nsid w:val="3A004F98"/>
    <w:multiLevelType w:val="hybridMultilevel"/>
    <w:tmpl w:val="CA3C15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300877"/>
    <w:multiLevelType w:val="hybridMultilevel"/>
    <w:tmpl w:val="E034CC4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0A2219"/>
    <w:multiLevelType w:val="hybridMultilevel"/>
    <w:tmpl w:val="77C68B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FB0C38"/>
    <w:multiLevelType w:val="hybridMultilevel"/>
    <w:tmpl w:val="CBFAD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8A4E64"/>
    <w:multiLevelType w:val="hybridMultilevel"/>
    <w:tmpl w:val="31920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41184">
    <w:abstractNumId w:val="4"/>
  </w:num>
  <w:num w:numId="2" w16cid:durableId="1415737454">
    <w:abstractNumId w:val="2"/>
  </w:num>
  <w:num w:numId="3" w16cid:durableId="2060351913">
    <w:abstractNumId w:val="5"/>
  </w:num>
  <w:num w:numId="4" w16cid:durableId="2035382858">
    <w:abstractNumId w:val="1"/>
  </w:num>
  <w:num w:numId="5" w16cid:durableId="1873035635">
    <w:abstractNumId w:val="9"/>
  </w:num>
  <w:num w:numId="6" w16cid:durableId="1976712697">
    <w:abstractNumId w:val="8"/>
  </w:num>
  <w:num w:numId="7" w16cid:durableId="707418706">
    <w:abstractNumId w:val="6"/>
  </w:num>
  <w:num w:numId="8" w16cid:durableId="353072028">
    <w:abstractNumId w:val="0"/>
  </w:num>
  <w:num w:numId="9" w16cid:durableId="1752854389">
    <w:abstractNumId w:val="10"/>
  </w:num>
  <w:num w:numId="10" w16cid:durableId="1627853151">
    <w:abstractNumId w:val="3"/>
  </w:num>
  <w:num w:numId="11" w16cid:durableId="9686318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62EA"/>
    <w:rsid w:val="00002845"/>
    <w:rsid w:val="0000725E"/>
    <w:rsid w:val="00007E55"/>
    <w:rsid w:val="00011F02"/>
    <w:rsid w:val="00016FEC"/>
    <w:rsid w:val="00020A16"/>
    <w:rsid w:val="000210E1"/>
    <w:rsid w:val="00024A76"/>
    <w:rsid w:val="000609C8"/>
    <w:rsid w:val="00061926"/>
    <w:rsid w:val="00066D7D"/>
    <w:rsid w:val="00081019"/>
    <w:rsid w:val="000B3F82"/>
    <w:rsid w:val="000D398F"/>
    <w:rsid w:val="000E2521"/>
    <w:rsid w:val="000E5198"/>
    <w:rsid w:val="00101AE5"/>
    <w:rsid w:val="00110A68"/>
    <w:rsid w:val="001454BE"/>
    <w:rsid w:val="0015256C"/>
    <w:rsid w:val="00154BA5"/>
    <w:rsid w:val="00194441"/>
    <w:rsid w:val="001A546A"/>
    <w:rsid w:val="001A5566"/>
    <w:rsid w:val="001B208D"/>
    <w:rsid w:val="001B727B"/>
    <w:rsid w:val="001C6B85"/>
    <w:rsid w:val="001D13F1"/>
    <w:rsid w:val="001D264A"/>
    <w:rsid w:val="001D4016"/>
    <w:rsid w:val="001E1E4B"/>
    <w:rsid w:val="001E4C0E"/>
    <w:rsid w:val="001F515A"/>
    <w:rsid w:val="001F59E3"/>
    <w:rsid w:val="00217B16"/>
    <w:rsid w:val="00234C2E"/>
    <w:rsid w:val="0023508E"/>
    <w:rsid w:val="0024398B"/>
    <w:rsid w:val="002445ED"/>
    <w:rsid w:val="00263E4B"/>
    <w:rsid w:val="0026428B"/>
    <w:rsid w:val="00265247"/>
    <w:rsid w:val="002825B1"/>
    <w:rsid w:val="00282C34"/>
    <w:rsid w:val="00297EF1"/>
    <w:rsid w:val="002A665F"/>
    <w:rsid w:val="002B2D1F"/>
    <w:rsid w:val="002C3660"/>
    <w:rsid w:val="00304A37"/>
    <w:rsid w:val="00316028"/>
    <w:rsid w:val="00344B1E"/>
    <w:rsid w:val="003A63C3"/>
    <w:rsid w:val="003B2E70"/>
    <w:rsid w:val="003B6A75"/>
    <w:rsid w:val="003E2E57"/>
    <w:rsid w:val="00420415"/>
    <w:rsid w:val="00442977"/>
    <w:rsid w:val="00444363"/>
    <w:rsid w:val="00471DA4"/>
    <w:rsid w:val="004862EA"/>
    <w:rsid w:val="00487793"/>
    <w:rsid w:val="004B32C7"/>
    <w:rsid w:val="004B35C9"/>
    <w:rsid w:val="004D60C4"/>
    <w:rsid w:val="004D7192"/>
    <w:rsid w:val="004E007E"/>
    <w:rsid w:val="004E1B9C"/>
    <w:rsid w:val="004E6FE7"/>
    <w:rsid w:val="004F2B9C"/>
    <w:rsid w:val="004F545B"/>
    <w:rsid w:val="0050307A"/>
    <w:rsid w:val="0050393A"/>
    <w:rsid w:val="00506E53"/>
    <w:rsid w:val="00506E61"/>
    <w:rsid w:val="00554A73"/>
    <w:rsid w:val="00557A0B"/>
    <w:rsid w:val="00567A14"/>
    <w:rsid w:val="005727F9"/>
    <w:rsid w:val="00592713"/>
    <w:rsid w:val="005A24CD"/>
    <w:rsid w:val="005A75F8"/>
    <w:rsid w:val="005B0B00"/>
    <w:rsid w:val="005D7755"/>
    <w:rsid w:val="005E0EA8"/>
    <w:rsid w:val="005E639C"/>
    <w:rsid w:val="0061226E"/>
    <w:rsid w:val="006348C7"/>
    <w:rsid w:val="00636628"/>
    <w:rsid w:val="00650ABB"/>
    <w:rsid w:val="00662E85"/>
    <w:rsid w:val="00663A9A"/>
    <w:rsid w:val="006726E2"/>
    <w:rsid w:val="00677E4C"/>
    <w:rsid w:val="00686AC8"/>
    <w:rsid w:val="006A0342"/>
    <w:rsid w:val="006C17BF"/>
    <w:rsid w:val="006E66F8"/>
    <w:rsid w:val="00732B5E"/>
    <w:rsid w:val="007375B1"/>
    <w:rsid w:val="007433AC"/>
    <w:rsid w:val="0074713D"/>
    <w:rsid w:val="00762CE2"/>
    <w:rsid w:val="00781173"/>
    <w:rsid w:val="0079052F"/>
    <w:rsid w:val="007B3E32"/>
    <w:rsid w:val="007C63F1"/>
    <w:rsid w:val="007E693D"/>
    <w:rsid w:val="007F4B79"/>
    <w:rsid w:val="00805EB1"/>
    <w:rsid w:val="00806C63"/>
    <w:rsid w:val="00814A35"/>
    <w:rsid w:val="00830460"/>
    <w:rsid w:val="00832B69"/>
    <w:rsid w:val="0084132E"/>
    <w:rsid w:val="008435D6"/>
    <w:rsid w:val="008456B2"/>
    <w:rsid w:val="00851A5E"/>
    <w:rsid w:val="00874BED"/>
    <w:rsid w:val="00875883"/>
    <w:rsid w:val="008912E9"/>
    <w:rsid w:val="0089362E"/>
    <w:rsid w:val="00895D49"/>
    <w:rsid w:val="008A490D"/>
    <w:rsid w:val="008B3850"/>
    <w:rsid w:val="008E13D0"/>
    <w:rsid w:val="00900DBD"/>
    <w:rsid w:val="00907AF5"/>
    <w:rsid w:val="00912E7A"/>
    <w:rsid w:val="009260B9"/>
    <w:rsid w:val="00941654"/>
    <w:rsid w:val="0098711D"/>
    <w:rsid w:val="009A0F8C"/>
    <w:rsid w:val="009A159C"/>
    <w:rsid w:val="009B5945"/>
    <w:rsid w:val="009D3018"/>
    <w:rsid w:val="009F35DF"/>
    <w:rsid w:val="009F37D9"/>
    <w:rsid w:val="00A04B8E"/>
    <w:rsid w:val="00A04CDE"/>
    <w:rsid w:val="00A15F14"/>
    <w:rsid w:val="00A16AE7"/>
    <w:rsid w:val="00A5227C"/>
    <w:rsid w:val="00A54165"/>
    <w:rsid w:val="00A556A9"/>
    <w:rsid w:val="00A70F40"/>
    <w:rsid w:val="00A91EB7"/>
    <w:rsid w:val="00A955DF"/>
    <w:rsid w:val="00AD29D4"/>
    <w:rsid w:val="00AE6DE1"/>
    <w:rsid w:val="00AF0074"/>
    <w:rsid w:val="00B06F5A"/>
    <w:rsid w:val="00B22540"/>
    <w:rsid w:val="00B2316A"/>
    <w:rsid w:val="00B34B9C"/>
    <w:rsid w:val="00B642AA"/>
    <w:rsid w:val="00B668FF"/>
    <w:rsid w:val="00B76DA9"/>
    <w:rsid w:val="00B82241"/>
    <w:rsid w:val="00B82F34"/>
    <w:rsid w:val="00BA33FE"/>
    <w:rsid w:val="00C30DAA"/>
    <w:rsid w:val="00C33CF9"/>
    <w:rsid w:val="00C341C2"/>
    <w:rsid w:val="00C6625E"/>
    <w:rsid w:val="00C67756"/>
    <w:rsid w:val="00C93470"/>
    <w:rsid w:val="00CB4304"/>
    <w:rsid w:val="00CB4C2C"/>
    <w:rsid w:val="00CC274B"/>
    <w:rsid w:val="00CC2B8B"/>
    <w:rsid w:val="00CE0741"/>
    <w:rsid w:val="00CE0DFC"/>
    <w:rsid w:val="00D00484"/>
    <w:rsid w:val="00D02040"/>
    <w:rsid w:val="00D30DE1"/>
    <w:rsid w:val="00D319BA"/>
    <w:rsid w:val="00D3568C"/>
    <w:rsid w:val="00D86569"/>
    <w:rsid w:val="00D9747F"/>
    <w:rsid w:val="00DE2C24"/>
    <w:rsid w:val="00DE3031"/>
    <w:rsid w:val="00DF0C8D"/>
    <w:rsid w:val="00DF62FE"/>
    <w:rsid w:val="00E11A1E"/>
    <w:rsid w:val="00E13EF4"/>
    <w:rsid w:val="00E222FD"/>
    <w:rsid w:val="00E2700C"/>
    <w:rsid w:val="00E40C33"/>
    <w:rsid w:val="00E47A4E"/>
    <w:rsid w:val="00E54118"/>
    <w:rsid w:val="00E67542"/>
    <w:rsid w:val="00E8720D"/>
    <w:rsid w:val="00E87BC5"/>
    <w:rsid w:val="00EC2242"/>
    <w:rsid w:val="00EE6E87"/>
    <w:rsid w:val="00F01456"/>
    <w:rsid w:val="00F044C8"/>
    <w:rsid w:val="00F27CBF"/>
    <w:rsid w:val="00F45AFE"/>
    <w:rsid w:val="00F572A2"/>
    <w:rsid w:val="00F721AA"/>
    <w:rsid w:val="00F923CE"/>
    <w:rsid w:val="00F9651A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D79C01"/>
  <w15:docId w15:val="{306B018C-C433-4DAE-80D5-5DC5CF319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Theme="minorHAnsi" w:hAnsi="Tahoma" w:cs="Tahoma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2B9C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4A73"/>
  </w:style>
  <w:style w:type="paragraph" w:styleId="Footer">
    <w:name w:val="footer"/>
    <w:basedOn w:val="Normal"/>
    <w:link w:val="Foot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4A73"/>
  </w:style>
  <w:style w:type="paragraph" w:styleId="BalloonText">
    <w:name w:val="Balloon Text"/>
    <w:basedOn w:val="Normal"/>
    <w:link w:val="BalloonTextChar"/>
    <w:uiPriority w:val="99"/>
    <w:semiHidden/>
    <w:unhideWhenUsed/>
    <w:rsid w:val="00554A7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A73"/>
    <w:rPr>
      <w:sz w:val="16"/>
      <w:szCs w:val="16"/>
    </w:rPr>
  </w:style>
  <w:style w:type="table" w:styleId="TableGrid">
    <w:name w:val="Table Grid"/>
    <w:basedOn w:val="TableNormal"/>
    <w:uiPriority w:val="59"/>
    <w:rsid w:val="00554A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C6B8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F2B9C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styleId="NormalWeb">
    <w:name w:val="Normal (Web)"/>
    <w:basedOn w:val="Normal"/>
    <w:uiPriority w:val="99"/>
    <w:unhideWhenUsed/>
    <w:rsid w:val="004F2B9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CA"/>
    </w:rPr>
  </w:style>
  <w:style w:type="character" w:customStyle="1" w:styleId="apple-converted-space">
    <w:name w:val="apple-converted-space"/>
    <w:basedOn w:val="DefaultParagraphFont"/>
    <w:rsid w:val="004F2B9C"/>
  </w:style>
  <w:style w:type="character" w:customStyle="1" w:styleId="bold">
    <w:name w:val="bold"/>
    <w:basedOn w:val="DefaultParagraphFont"/>
    <w:rsid w:val="004F2B9C"/>
  </w:style>
  <w:style w:type="character" w:styleId="HTMLCode">
    <w:name w:val="HTML Code"/>
    <w:basedOn w:val="DefaultParagraphFont"/>
    <w:uiPriority w:val="99"/>
    <w:semiHidden/>
    <w:unhideWhenUsed/>
    <w:rsid w:val="004F2B9C"/>
    <w:rPr>
      <w:rFonts w:ascii="Courier New" w:eastAsia="Times New Roman" w:hAnsi="Courier New" w:cs="Courier New"/>
      <w:sz w:val="20"/>
      <w:szCs w:val="20"/>
    </w:rPr>
  </w:style>
  <w:style w:type="character" w:customStyle="1" w:styleId="codeinlineitalic">
    <w:name w:val="codeinlineitalic"/>
    <w:basedOn w:val="DefaultParagraphFont"/>
    <w:rsid w:val="004F2B9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2B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2B9C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italic">
    <w:name w:val="italic"/>
    <w:basedOn w:val="DefaultParagraphFont"/>
    <w:rsid w:val="004F2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8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ana.Rechichi\Downloads\Lambton%20Quiz%20Template_Revised%20201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F5B496-2020-453B-8A57-F578604CFE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Lambton Quiz Template_Revised 2014.dotx</Template>
  <TotalTime>0</TotalTime>
  <Pages>1</Pages>
  <Words>295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Boss</dc:creator>
  <cp:lastModifiedBy>Rajendra Dhakal</cp:lastModifiedBy>
  <cp:revision>2</cp:revision>
  <cp:lastPrinted>2019-01-29T21:20:00Z</cp:lastPrinted>
  <dcterms:created xsi:type="dcterms:W3CDTF">2023-03-30T00:08:00Z</dcterms:created>
  <dcterms:modified xsi:type="dcterms:W3CDTF">2023-03-30T00:08:00Z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3680024fb55f94e1ab24ee400ab5e94c887e533c8e13e8b277673bc8984599d8</vt:lpwstr>
  </property>
</Properties>
</file>